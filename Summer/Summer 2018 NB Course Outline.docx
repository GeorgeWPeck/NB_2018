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67D96" w14:textId="768654AA" w:rsidR="00A61A11" w:rsidRDefault="009A201D" w:rsidP="003570EC">
      <w:pPr>
        <w:pBdr>
          <w:bottom w:val="double" w:sz="6" w:space="0" w:color="auto"/>
        </w:pBdr>
        <w:spacing w:line="360" w:lineRule="atLeast"/>
        <w:jc w:val="center"/>
        <w:outlineLvl w:val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New Beginnings – Practical/Programming</w:t>
      </w:r>
    </w:p>
    <w:p w14:paraId="50AEFF19" w14:textId="5D7BCEB3" w:rsidR="00A61A11" w:rsidRPr="008154A3" w:rsidRDefault="009A201D" w:rsidP="003570EC">
      <w:pPr>
        <w:pBdr>
          <w:bottom w:val="double" w:sz="6" w:space="0" w:color="auto"/>
        </w:pBdr>
        <w:spacing w:line="360" w:lineRule="atLeast"/>
        <w:jc w:val="center"/>
        <w:outlineLvl w:val="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Summer</w:t>
      </w:r>
      <w:r w:rsidR="0AA62E24" w:rsidRPr="0AA62E24">
        <w:rPr>
          <w:rFonts w:ascii="Calibri" w:hAnsi="Calibri"/>
          <w:b/>
          <w:bCs/>
        </w:rPr>
        <w:t xml:space="preserve"> 2018</w:t>
      </w:r>
    </w:p>
    <w:p w14:paraId="6985D240" w14:textId="77777777" w:rsidR="00A61A11" w:rsidRPr="008154A3" w:rsidRDefault="00A61A11" w:rsidP="00A61A11">
      <w:pPr>
        <w:rPr>
          <w:rFonts w:ascii="Calibri" w:hAnsi="Calibri"/>
          <w:b/>
          <w:u w:val="single"/>
        </w:rPr>
      </w:pPr>
    </w:p>
    <w:p w14:paraId="4E100C17" w14:textId="77777777" w:rsidR="00A61A11" w:rsidRPr="008154A3" w:rsidRDefault="00A61A11" w:rsidP="00A61A11">
      <w:pPr>
        <w:rPr>
          <w:rFonts w:ascii="Calibri" w:hAnsi="Calibri"/>
          <w:b/>
          <w:u w:val="single"/>
        </w:rPr>
      </w:pPr>
    </w:p>
    <w:p w14:paraId="6C964D04" w14:textId="546CB7B4" w:rsidR="00FA00FB" w:rsidRPr="00FA00FB" w:rsidRDefault="004C22B5" w:rsidP="00FA00FB">
      <w:pPr>
        <w:ind w:right="540"/>
        <w:jc w:val="center"/>
        <w:rPr>
          <w:rFonts w:ascii="Calibri" w:hAnsi="Calibri"/>
          <w:b/>
          <w:i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Course Outline</w:t>
      </w:r>
      <w:r w:rsidR="00FA00FB" w:rsidRPr="004C22B5">
        <w:rPr>
          <w:rFonts w:ascii="Calibri" w:hAnsi="Calibri"/>
          <w:sz w:val="32"/>
          <w:szCs w:val="32"/>
        </w:rPr>
        <w:t>:</w:t>
      </w:r>
      <w:r w:rsidR="00FA00FB" w:rsidRPr="00FA00FB">
        <w:rPr>
          <w:rFonts w:ascii="Calibri" w:hAnsi="Calibri"/>
          <w:b/>
          <w:color w:val="FF0000"/>
          <w:sz w:val="32"/>
          <w:szCs w:val="32"/>
        </w:rPr>
        <w:t xml:space="preserve"> </w:t>
      </w:r>
      <w:r w:rsidR="00FA00FB" w:rsidRPr="00FA00FB">
        <w:rPr>
          <w:rFonts w:ascii="Calibri" w:hAnsi="Calibri"/>
          <w:b/>
          <w:i/>
          <w:sz w:val="32"/>
          <w:szCs w:val="32"/>
        </w:rPr>
        <w:t>(7</w:t>
      </w:r>
      <w:r w:rsidR="00FA00FB" w:rsidRPr="00FA00FB">
        <w:rPr>
          <w:rFonts w:ascii="Calibri" w:hAnsi="Calibri"/>
          <w:b/>
          <w:i/>
          <w:sz w:val="32"/>
          <w:szCs w:val="32"/>
          <w:vertAlign w:val="superscript"/>
        </w:rPr>
        <w:t>th</w:t>
      </w:r>
      <w:r w:rsidR="009A201D">
        <w:rPr>
          <w:rFonts w:ascii="Calibri" w:hAnsi="Calibri"/>
          <w:b/>
          <w:i/>
          <w:sz w:val="32"/>
          <w:szCs w:val="32"/>
        </w:rPr>
        <w:t>(</w:t>
      </w:r>
      <w:proofErr w:type="spellStart"/>
      <w:r w:rsidR="009A201D">
        <w:rPr>
          <w:rFonts w:ascii="Calibri" w:hAnsi="Calibri"/>
          <w:b/>
          <w:i/>
          <w:sz w:val="32"/>
          <w:szCs w:val="32"/>
        </w:rPr>
        <w:t>ish</w:t>
      </w:r>
      <w:proofErr w:type="spellEnd"/>
      <w:r w:rsidR="009A201D">
        <w:rPr>
          <w:rFonts w:ascii="Calibri" w:hAnsi="Calibri"/>
          <w:b/>
          <w:i/>
          <w:sz w:val="32"/>
          <w:szCs w:val="32"/>
        </w:rPr>
        <w:t xml:space="preserve">) </w:t>
      </w:r>
      <w:r w:rsidR="00FA00FB" w:rsidRPr="00FA00FB">
        <w:rPr>
          <w:rFonts w:ascii="Calibri" w:hAnsi="Calibri"/>
          <w:b/>
          <w:i/>
          <w:sz w:val="32"/>
          <w:szCs w:val="32"/>
        </w:rPr>
        <w:t>Edition of Malik)</w:t>
      </w:r>
    </w:p>
    <w:p w14:paraId="0528DED2" w14:textId="77777777" w:rsidR="00A61A11" w:rsidRPr="003E447C" w:rsidRDefault="00A61A11" w:rsidP="00FA00FB">
      <w:pPr>
        <w:ind w:right="540"/>
        <w:jc w:val="center"/>
        <w:rPr>
          <w:rFonts w:ascii="Calibri" w:hAnsi="Calibri"/>
          <w:b/>
        </w:rPr>
      </w:pPr>
    </w:p>
    <w:p w14:paraId="1EB58379" w14:textId="77777777" w:rsidR="00A61A11" w:rsidRPr="003E447C" w:rsidRDefault="00A61A11" w:rsidP="009A201D">
      <w:pPr>
        <w:ind w:right="-540"/>
        <w:rPr>
          <w:rFonts w:ascii="Calibri" w:hAnsi="Calibri"/>
          <w:b/>
          <w:u w:val="single"/>
        </w:rPr>
      </w:pPr>
    </w:p>
    <w:p w14:paraId="32EA7E18" w14:textId="787CC4D1" w:rsidR="00B71032" w:rsidRPr="003E447C" w:rsidRDefault="00B71032" w:rsidP="003570EC">
      <w:pPr>
        <w:ind w:right="-540"/>
        <w:outlineLvl w:val="0"/>
        <w:rPr>
          <w:rFonts w:ascii="Calibri" w:hAnsi="Calibri"/>
          <w:b/>
          <w:sz w:val="32"/>
          <w:szCs w:val="32"/>
        </w:rPr>
      </w:pPr>
      <w:r w:rsidRPr="003E447C">
        <w:rPr>
          <w:rFonts w:ascii="Calibri" w:hAnsi="Calibri"/>
          <w:b/>
          <w:sz w:val="32"/>
          <w:szCs w:val="32"/>
        </w:rPr>
        <w:t>WEEK</w:t>
      </w:r>
      <w:r w:rsidR="009A201D">
        <w:rPr>
          <w:rFonts w:ascii="Calibri" w:hAnsi="Calibri"/>
          <w:b/>
          <w:sz w:val="32"/>
          <w:szCs w:val="32"/>
        </w:rPr>
        <w:t xml:space="preserve"> #1-2 </w:t>
      </w:r>
      <w:r w:rsidR="00B71D2C" w:rsidRPr="003E447C">
        <w:rPr>
          <w:rFonts w:ascii="Calibri" w:hAnsi="Calibri"/>
          <w:b/>
          <w:sz w:val="32"/>
          <w:szCs w:val="32"/>
        </w:rPr>
        <w:t>:</w:t>
      </w:r>
      <w:r w:rsidR="002F66FC" w:rsidRPr="003E447C">
        <w:rPr>
          <w:rFonts w:ascii="Calibri" w:hAnsi="Calibri"/>
          <w:b/>
          <w:sz w:val="32"/>
          <w:szCs w:val="32"/>
        </w:rPr>
        <w:t xml:space="preserve"> </w:t>
      </w:r>
      <w:r w:rsidR="002F66FC" w:rsidRPr="0066780D">
        <w:rPr>
          <w:rFonts w:ascii="Calibri" w:hAnsi="Calibri"/>
          <w:b/>
          <w:sz w:val="32"/>
          <w:szCs w:val="32"/>
        </w:rPr>
        <w:t>Getting started with C++</w:t>
      </w:r>
      <w:r w:rsidRPr="0066780D">
        <w:rPr>
          <w:rFonts w:ascii="Calibri" w:hAnsi="Calibri"/>
          <w:b/>
          <w:sz w:val="32"/>
          <w:szCs w:val="32"/>
        </w:rPr>
        <w:tab/>
      </w:r>
      <w:r w:rsidRPr="0066780D">
        <w:rPr>
          <w:rFonts w:ascii="Calibri" w:hAnsi="Calibri"/>
          <w:sz w:val="32"/>
          <w:szCs w:val="32"/>
        </w:rPr>
        <w:tab/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  <w:b/>
        </w:rPr>
        <w:t xml:space="preserve"> </w:t>
      </w:r>
    </w:p>
    <w:p w14:paraId="0096A828" w14:textId="77777777" w:rsidR="009D6A07" w:rsidRPr="003E447C" w:rsidRDefault="009D6A07">
      <w:pPr>
        <w:ind w:right="-540"/>
        <w:rPr>
          <w:rFonts w:ascii="Calibri" w:hAnsi="Calibri"/>
        </w:rPr>
      </w:pPr>
    </w:p>
    <w:p w14:paraId="6C000FA4" w14:textId="470F0114" w:rsidR="00DB2B88" w:rsidRPr="003E447C" w:rsidRDefault="00DB2B88">
      <w:pPr>
        <w:ind w:right="-540"/>
        <w:rPr>
          <w:rFonts w:ascii="Calibri" w:hAnsi="Calibri"/>
          <w:b/>
          <w:u w:val="single"/>
        </w:rPr>
      </w:pPr>
      <w:r w:rsidRPr="003E447C">
        <w:rPr>
          <w:rFonts w:ascii="Calibri" w:hAnsi="Calibri"/>
          <w:b/>
          <w:u w:val="single"/>
        </w:rPr>
        <w:t>Date: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  <w:u w:val="single"/>
        </w:rPr>
        <w:t>Topic: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="00A4054B">
        <w:rPr>
          <w:rFonts w:ascii="Calibri" w:hAnsi="Calibri"/>
          <w:b/>
        </w:rPr>
        <w:tab/>
      </w:r>
      <w:r w:rsidR="009A201D">
        <w:rPr>
          <w:rFonts w:ascii="Calibri" w:hAnsi="Calibri"/>
          <w:b/>
          <w:u w:val="single"/>
        </w:rPr>
        <w:t>Reading</w:t>
      </w:r>
      <w:r w:rsidRPr="003E447C">
        <w:rPr>
          <w:rFonts w:ascii="Calibri" w:hAnsi="Calibri"/>
          <w:b/>
          <w:u w:val="single"/>
        </w:rPr>
        <w:t>:</w:t>
      </w:r>
    </w:p>
    <w:p w14:paraId="12FCDB9F" w14:textId="741D6BC3" w:rsidR="00DB2B88" w:rsidRPr="003E447C" w:rsidRDefault="009A201D" w:rsidP="00A4054B">
      <w:pPr>
        <w:rPr>
          <w:rFonts w:ascii="Calibri" w:hAnsi="Calibri"/>
          <w:b/>
        </w:rPr>
      </w:pPr>
      <w:r>
        <w:rPr>
          <w:rFonts w:ascii="Calibri" w:hAnsi="Calibri"/>
          <w:b/>
        </w:rPr>
        <w:t>WK1-2</w:t>
      </w:r>
      <w:r w:rsidR="00DB2B88" w:rsidRPr="003E447C">
        <w:rPr>
          <w:rFonts w:ascii="Calibri" w:hAnsi="Calibri"/>
          <w:b/>
        </w:rPr>
        <w:tab/>
        <w:t>Topic #1</w:t>
      </w:r>
      <w:r w:rsidR="00DB2B88" w:rsidRPr="003E447C">
        <w:rPr>
          <w:rFonts w:ascii="Calibri" w:hAnsi="Calibri"/>
          <w:b/>
        </w:rPr>
        <w:tab/>
      </w:r>
      <w:r w:rsidR="00DB2B88" w:rsidRPr="003E447C">
        <w:rPr>
          <w:rFonts w:ascii="Calibri" w:hAnsi="Calibri"/>
          <w:b/>
        </w:rPr>
        <w:tab/>
      </w:r>
      <w:r w:rsidR="00DB2B88" w:rsidRPr="003E447C">
        <w:rPr>
          <w:rFonts w:ascii="Calibri" w:hAnsi="Calibri"/>
          <w:b/>
        </w:rPr>
        <w:tab/>
      </w:r>
      <w:r w:rsidR="00DB2B88" w:rsidRPr="003E447C">
        <w:rPr>
          <w:rFonts w:ascii="Calibri" w:hAnsi="Calibri"/>
          <w:b/>
        </w:rPr>
        <w:tab/>
      </w:r>
      <w:r w:rsidR="00DB2B88" w:rsidRPr="003E447C">
        <w:rPr>
          <w:rFonts w:ascii="Calibri" w:hAnsi="Calibri"/>
          <w:b/>
        </w:rPr>
        <w:tab/>
      </w:r>
    </w:p>
    <w:p w14:paraId="76A566A3" w14:textId="77777777" w:rsidR="00DB2B88" w:rsidRPr="003E447C" w:rsidRDefault="00DB2B88">
      <w:pPr>
        <w:ind w:right="-540"/>
        <w:rPr>
          <w:rFonts w:ascii="Calibri" w:hAnsi="Calibri"/>
          <w:u w:val="single"/>
        </w:rPr>
      </w:pPr>
    </w:p>
    <w:p w14:paraId="2F4B8C1C" w14:textId="3FE29E89" w:rsidR="00DB2B88" w:rsidRPr="003E447C" w:rsidRDefault="00DB2B88">
      <w:pPr>
        <w:rPr>
          <w:rFonts w:ascii="Calibri" w:hAnsi="Calibri"/>
        </w:rPr>
      </w:pP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</w:rPr>
        <w:t xml:space="preserve">• </w:t>
      </w:r>
      <w:r w:rsidRPr="003E447C">
        <w:rPr>
          <w:rFonts w:ascii="Calibri" w:hAnsi="Calibri"/>
          <w:b/>
        </w:rPr>
        <w:t>Overview and/or Review of C++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</w:rPr>
        <w:tab/>
      </w:r>
      <w:r w:rsidR="00A4054B">
        <w:rPr>
          <w:rFonts w:ascii="Calibri" w:hAnsi="Calibri"/>
        </w:rPr>
        <w:tab/>
      </w:r>
      <w:r w:rsidRPr="003E447C">
        <w:rPr>
          <w:rFonts w:ascii="Calibri" w:hAnsi="Calibri"/>
          <w:b/>
        </w:rPr>
        <w:t xml:space="preserve">Malik: </w:t>
      </w:r>
      <w:r w:rsidR="009A201D">
        <w:rPr>
          <w:rFonts w:ascii="Calibri" w:hAnsi="Calibri"/>
          <w:b/>
        </w:rPr>
        <w:t xml:space="preserve">1, </w:t>
      </w:r>
      <w:r w:rsidRPr="003E447C">
        <w:rPr>
          <w:rFonts w:ascii="Calibri" w:hAnsi="Calibri"/>
          <w:b/>
        </w:rPr>
        <w:t>2, 3</w:t>
      </w:r>
    </w:p>
    <w:p w14:paraId="2F1B4AB7" w14:textId="77777777" w:rsidR="00DB2B88" w:rsidRPr="00A4054B" w:rsidRDefault="00DB2B88">
      <w:pPr>
        <w:pStyle w:val="ListParagraph"/>
        <w:numPr>
          <w:ilvl w:val="0"/>
          <w:numId w:val="2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>Structure of C++ Programs</w:t>
      </w:r>
    </w:p>
    <w:p w14:paraId="41F9DA3B" w14:textId="77777777" w:rsidR="00DB2B88" w:rsidRPr="00A4054B" w:rsidRDefault="00DB2B88">
      <w:pPr>
        <w:pStyle w:val="ListParagraph"/>
        <w:numPr>
          <w:ilvl w:val="0"/>
          <w:numId w:val="2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>C++ Statements</w:t>
      </w:r>
    </w:p>
    <w:p w14:paraId="428BC49E" w14:textId="77777777" w:rsidR="00DB2B88" w:rsidRPr="00A4054B" w:rsidRDefault="00DB2B88">
      <w:pPr>
        <w:pStyle w:val="ListParagraph"/>
        <w:numPr>
          <w:ilvl w:val="0"/>
          <w:numId w:val="2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>Data Types</w:t>
      </w:r>
    </w:p>
    <w:p w14:paraId="73F5BD62" w14:textId="1DE890BB" w:rsidR="00DB29B3" w:rsidRPr="00A4054B" w:rsidRDefault="00DB2B88" w:rsidP="009A201D">
      <w:pPr>
        <w:pStyle w:val="ListParagraph"/>
        <w:numPr>
          <w:ilvl w:val="0"/>
          <w:numId w:val="2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>Operators</w:t>
      </w:r>
    </w:p>
    <w:p w14:paraId="3FD1EEE4" w14:textId="73E8CA74" w:rsidR="00DB2B88" w:rsidRPr="003E447C" w:rsidRDefault="00DB2B88">
      <w:pPr>
        <w:rPr>
          <w:rFonts w:ascii="Calibri" w:hAnsi="Calibri"/>
          <w:b/>
        </w:rPr>
      </w:pPr>
      <w:r w:rsidRPr="003E447C">
        <w:rPr>
          <w:rFonts w:ascii="Calibri" w:hAnsi="Calibri"/>
          <w:b/>
        </w:rPr>
        <w:tab/>
      </w:r>
      <w:r w:rsidR="00C265B9" w:rsidRPr="003E447C">
        <w:rPr>
          <w:rFonts w:ascii="Calibri" w:hAnsi="Calibri"/>
        </w:rPr>
        <w:t xml:space="preserve">• </w:t>
      </w:r>
      <w:r w:rsidR="00C265B9" w:rsidRPr="003E447C">
        <w:rPr>
          <w:rFonts w:ascii="Calibri" w:hAnsi="Calibri"/>
          <w:b/>
        </w:rPr>
        <w:t>Continue with C++ (Loops and Arrays)</w:t>
      </w:r>
      <w:r w:rsidR="009A201D" w:rsidRPr="009A201D">
        <w:rPr>
          <w:rFonts w:ascii="Calibri" w:hAnsi="Calibri"/>
        </w:rPr>
        <w:t xml:space="preserve"> </w:t>
      </w:r>
      <w:r w:rsidR="009A201D">
        <w:rPr>
          <w:rFonts w:ascii="Calibri" w:hAnsi="Calibri"/>
        </w:rPr>
        <w:tab/>
      </w:r>
      <w:r w:rsidR="009A201D" w:rsidRPr="009A201D">
        <w:rPr>
          <w:rFonts w:ascii="Calibri" w:hAnsi="Calibri"/>
          <w:b/>
        </w:rPr>
        <w:tab/>
      </w:r>
      <w:r w:rsidR="00A4054B">
        <w:rPr>
          <w:rFonts w:ascii="Calibri" w:hAnsi="Calibri"/>
          <w:b/>
        </w:rPr>
        <w:tab/>
      </w:r>
      <w:r w:rsidR="009A201D">
        <w:rPr>
          <w:rFonts w:ascii="Calibri" w:hAnsi="Calibri"/>
          <w:b/>
        </w:rPr>
        <w:t>Malik: 4, 5</w:t>
      </w:r>
    </w:p>
    <w:p w14:paraId="34546745" w14:textId="08C9235E" w:rsidR="00DB2B88" w:rsidRPr="009A201D" w:rsidRDefault="00C265B9">
      <w:pPr>
        <w:rPr>
          <w:rFonts w:ascii="Calibri" w:hAnsi="Calibri"/>
        </w:rPr>
      </w:pPr>
      <w:r w:rsidRPr="003E447C">
        <w:rPr>
          <w:rFonts w:ascii="Calibri" w:hAnsi="Calibri"/>
          <w:b/>
        </w:rPr>
        <w:t xml:space="preserve">                     </w:t>
      </w:r>
      <w:r w:rsidR="00DB2B88" w:rsidRPr="003E447C">
        <w:rPr>
          <w:rFonts w:ascii="Calibri" w:hAnsi="Calibri"/>
        </w:rPr>
        <w:t xml:space="preserve">• </w:t>
      </w:r>
      <w:r w:rsidR="009A201D">
        <w:rPr>
          <w:rFonts w:ascii="Calibri" w:hAnsi="Calibri"/>
        </w:rPr>
        <w:tab/>
      </w:r>
      <w:r w:rsidR="00DB2B88" w:rsidRPr="003E447C">
        <w:rPr>
          <w:rFonts w:ascii="Calibri" w:hAnsi="Calibri"/>
        </w:rPr>
        <w:t>I/O, Conditionals, Repetition, Arrays</w:t>
      </w:r>
      <w:r w:rsidR="00DB2B88" w:rsidRPr="003E447C">
        <w:rPr>
          <w:rFonts w:ascii="Calibri" w:hAnsi="Calibri"/>
        </w:rPr>
        <w:tab/>
      </w:r>
      <w:r w:rsidR="00DB2B88" w:rsidRPr="003E447C">
        <w:rPr>
          <w:rFonts w:ascii="Calibri" w:hAnsi="Calibri"/>
        </w:rPr>
        <w:tab/>
      </w:r>
    </w:p>
    <w:p w14:paraId="75D280BC" w14:textId="77777777" w:rsidR="00DB2B88" w:rsidRPr="009A201D" w:rsidRDefault="00DB2B88">
      <w:pPr>
        <w:pStyle w:val="ListParagraph"/>
        <w:numPr>
          <w:ilvl w:val="0"/>
          <w:numId w:val="2"/>
        </w:numPr>
        <w:rPr>
          <w:rFonts w:eastAsia="Times New Roman"/>
          <w:sz w:val="24"/>
          <w:szCs w:val="20"/>
        </w:rPr>
      </w:pPr>
      <w:r w:rsidRPr="009A201D">
        <w:rPr>
          <w:rFonts w:eastAsia="Times New Roman"/>
          <w:sz w:val="24"/>
          <w:szCs w:val="20"/>
        </w:rPr>
        <w:t>Branching Statements</w:t>
      </w:r>
      <w:r w:rsidRPr="009A201D">
        <w:rPr>
          <w:rFonts w:eastAsia="Times New Roman"/>
          <w:sz w:val="24"/>
          <w:szCs w:val="20"/>
        </w:rPr>
        <w:tab/>
      </w:r>
      <w:r w:rsidRPr="009A201D">
        <w:rPr>
          <w:rFonts w:eastAsia="Times New Roman"/>
          <w:sz w:val="24"/>
          <w:szCs w:val="20"/>
        </w:rPr>
        <w:tab/>
      </w:r>
      <w:r w:rsidRPr="009A201D">
        <w:rPr>
          <w:rFonts w:eastAsia="Times New Roman"/>
          <w:sz w:val="24"/>
          <w:szCs w:val="20"/>
        </w:rPr>
        <w:tab/>
      </w:r>
      <w:r w:rsidRPr="009A201D">
        <w:rPr>
          <w:rFonts w:eastAsia="Times New Roman"/>
          <w:sz w:val="24"/>
          <w:szCs w:val="20"/>
        </w:rPr>
        <w:tab/>
      </w:r>
    </w:p>
    <w:p w14:paraId="527C07EF" w14:textId="77777777" w:rsidR="00DB2B88" w:rsidRPr="009A201D" w:rsidRDefault="00DB2B88">
      <w:pPr>
        <w:pStyle w:val="ListParagraph"/>
        <w:numPr>
          <w:ilvl w:val="0"/>
          <w:numId w:val="2"/>
        </w:numPr>
        <w:rPr>
          <w:rFonts w:eastAsia="Times New Roman"/>
          <w:sz w:val="24"/>
          <w:szCs w:val="20"/>
        </w:rPr>
      </w:pPr>
      <w:r w:rsidRPr="009A201D">
        <w:rPr>
          <w:rFonts w:eastAsia="Times New Roman"/>
          <w:sz w:val="24"/>
          <w:szCs w:val="20"/>
        </w:rPr>
        <w:t>Loops and Relational Expressions</w:t>
      </w:r>
      <w:r w:rsidRPr="009A201D">
        <w:rPr>
          <w:rFonts w:eastAsia="Times New Roman"/>
          <w:sz w:val="24"/>
          <w:szCs w:val="20"/>
        </w:rPr>
        <w:tab/>
      </w:r>
    </w:p>
    <w:p w14:paraId="39F68C27" w14:textId="77777777" w:rsidR="00DB2B88" w:rsidRPr="009A201D" w:rsidRDefault="00DB2B88">
      <w:pPr>
        <w:pStyle w:val="ListParagraph"/>
        <w:numPr>
          <w:ilvl w:val="0"/>
          <w:numId w:val="2"/>
        </w:numPr>
        <w:rPr>
          <w:rFonts w:eastAsia="Times New Roman"/>
          <w:sz w:val="24"/>
          <w:szCs w:val="20"/>
        </w:rPr>
      </w:pPr>
      <w:r w:rsidRPr="009A201D">
        <w:rPr>
          <w:rFonts w:eastAsia="Times New Roman"/>
          <w:sz w:val="24"/>
          <w:szCs w:val="20"/>
        </w:rPr>
        <w:t>I/O and formatting output</w:t>
      </w:r>
    </w:p>
    <w:p w14:paraId="36D2BCF2" w14:textId="77777777" w:rsidR="00DB2B88" w:rsidRPr="009A201D" w:rsidRDefault="00DB2B88">
      <w:pPr>
        <w:pStyle w:val="ListParagraph"/>
        <w:numPr>
          <w:ilvl w:val="0"/>
          <w:numId w:val="2"/>
        </w:numPr>
        <w:rPr>
          <w:rFonts w:eastAsia="Times New Roman"/>
          <w:sz w:val="24"/>
          <w:szCs w:val="20"/>
        </w:rPr>
      </w:pPr>
      <w:r w:rsidRPr="009A201D">
        <w:rPr>
          <w:rFonts w:eastAsia="Times New Roman"/>
          <w:sz w:val="24"/>
          <w:szCs w:val="20"/>
        </w:rPr>
        <w:t>Arrays, Strings, String I/O</w:t>
      </w:r>
    </w:p>
    <w:p w14:paraId="42055D8E" w14:textId="1C2A2EF3" w:rsidR="00DB2B88" w:rsidRPr="003E447C" w:rsidRDefault="00DB2B88" w:rsidP="00A4054B">
      <w:pPr>
        <w:rPr>
          <w:rFonts w:ascii="Calibri" w:hAnsi="Calibri"/>
        </w:rPr>
      </w:pPr>
      <w:r w:rsidRPr="003E447C">
        <w:rPr>
          <w:rFonts w:ascii="Calibri" w:hAnsi="Calibri"/>
          <w:b/>
        </w:rPr>
        <w:tab/>
      </w:r>
      <w:r w:rsidRPr="00A4054B">
        <w:rPr>
          <w:rFonts w:ascii="Calibri" w:hAnsi="Calibri"/>
          <w:b/>
        </w:rPr>
        <w:t>Demonstration: Creating a complete program in C++</w:t>
      </w:r>
    </w:p>
    <w:p w14:paraId="2396D53F" w14:textId="77777777" w:rsidR="00DB2B88" w:rsidRPr="009A201D" w:rsidRDefault="00DB2B88">
      <w:pPr>
        <w:pStyle w:val="ListParagraph"/>
        <w:numPr>
          <w:ilvl w:val="0"/>
          <w:numId w:val="2"/>
        </w:numPr>
        <w:rPr>
          <w:rFonts w:eastAsia="Times New Roman"/>
          <w:sz w:val="24"/>
          <w:szCs w:val="20"/>
        </w:rPr>
      </w:pPr>
      <w:r w:rsidRPr="009A201D">
        <w:rPr>
          <w:rFonts w:eastAsia="Times New Roman"/>
          <w:sz w:val="24"/>
          <w:szCs w:val="20"/>
        </w:rPr>
        <w:t>Explore C++ assignment statements, conditionals, and truth tables</w:t>
      </w:r>
    </w:p>
    <w:p w14:paraId="462CBF25" w14:textId="77777777" w:rsidR="00DB2B88" w:rsidRPr="009A201D" w:rsidRDefault="00DB2B88">
      <w:pPr>
        <w:pStyle w:val="ListParagraph"/>
        <w:numPr>
          <w:ilvl w:val="0"/>
          <w:numId w:val="2"/>
        </w:numPr>
        <w:rPr>
          <w:rFonts w:eastAsia="Times New Roman"/>
          <w:sz w:val="24"/>
          <w:szCs w:val="20"/>
        </w:rPr>
      </w:pPr>
      <w:r w:rsidRPr="009A201D">
        <w:rPr>
          <w:rFonts w:eastAsia="Times New Roman"/>
          <w:sz w:val="24"/>
          <w:szCs w:val="20"/>
        </w:rPr>
        <w:t>Explore C++ arrays of characters</w:t>
      </w:r>
    </w:p>
    <w:p w14:paraId="0DF5038F" w14:textId="77777777" w:rsidR="00B303CB" w:rsidRPr="00DB29B3" w:rsidRDefault="00B303CB" w:rsidP="009733CC">
      <w:pPr>
        <w:pStyle w:val="ListParagraph"/>
        <w:ind w:left="0"/>
        <w:rPr>
          <w:rFonts w:cs="Calibri"/>
        </w:rPr>
      </w:pPr>
    </w:p>
    <w:p w14:paraId="0E2AC50D" w14:textId="33CB43BB" w:rsidR="0066780D" w:rsidRPr="0066780D" w:rsidRDefault="009A201D" w:rsidP="003570EC">
      <w:pPr>
        <w:pStyle w:val="ListParagraph"/>
        <w:ind w:left="0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WEEK #3</w:t>
      </w:r>
      <w:r w:rsidR="00B71032" w:rsidRPr="0066780D">
        <w:rPr>
          <w:b/>
          <w:sz w:val="32"/>
          <w:szCs w:val="32"/>
        </w:rPr>
        <w:t>: Functions</w:t>
      </w:r>
      <w:r>
        <w:rPr>
          <w:b/>
          <w:sz w:val="32"/>
          <w:szCs w:val="32"/>
        </w:rPr>
        <w:t>(Arrays from WK2)</w:t>
      </w:r>
    </w:p>
    <w:p w14:paraId="3F6665E0" w14:textId="77777777" w:rsidR="0066780D" w:rsidRDefault="0066780D" w:rsidP="002F66FC">
      <w:pPr>
        <w:pStyle w:val="ListParagraph"/>
        <w:ind w:left="0"/>
        <w:rPr>
          <w:b/>
          <w:i/>
          <w:sz w:val="24"/>
          <w:szCs w:val="24"/>
        </w:rPr>
      </w:pPr>
    </w:p>
    <w:p w14:paraId="4E81375B" w14:textId="12EA4195" w:rsidR="00A4054B" w:rsidRPr="003E447C" w:rsidRDefault="00A4054B" w:rsidP="00A4054B">
      <w:pPr>
        <w:ind w:right="-540"/>
        <w:rPr>
          <w:rFonts w:ascii="Calibri" w:hAnsi="Calibri"/>
          <w:b/>
          <w:u w:val="single"/>
        </w:rPr>
      </w:pPr>
      <w:r w:rsidRPr="003E447C">
        <w:rPr>
          <w:rFonts w:ascii="Calibri" w:hAnsi="Calibri"/>
          <w:b/>
          <w:u w:val="single"/>
        </w:rPr>
        <w:t>Date: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  <w:u w:val="single"/>
        </w:rPr>
        <w:t>Topic: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  <w:u w:val="single"/>
        </w:rPr>
        <w:t>Reading</w:t>
      </w:r>
      <w:r w:rsidRPr="003E447C">
        <w:rPr>
          <w:rFonts w:ascii="Calibri" w:hAnsi="Calibri"/>
          <w:b/>
          <w:u w:val="single"/>
        </w:rPr>
        <w:t>:</w:t>
      </w:r>
    </w:p>
    <w:p w14:paraId="1B55A660" w14:textId="022D1E1B" w:rsidR="00DB2B88" w:rsidRPr="003E447C" w:rsidRDefault="009A201D">
      <w:pPr>
        <w:rPr>
          <w:rFonts w:ascii="Calibri" w:hAnsi="Calibri"/>
          <w:b/>
        </w:rPr>
      </w:pPr>
      <w:r>
        <w:rPr>
          <w:rFonts w:ascii="Calibri" w:hAnsi="Calibri"/>
          <w:b/>
        </w:rPr>
        <w:t>WK3</w:t>
      </w:r>
      <w:r w:rsidR="00DB2B88" w:rsidRPr="003E447C">
        <w:rPr>
          <w:rFonts w:ascii="Calibri" w:hAnsi="Calibri"/>
          <w:b/>
        </w:rPr>
        <w:tab/>
        <w:t>Topic #2</w:t>
      </w:r>
    </w:p>
    <w:p w14:paraId="77035475" w14:textId="77777777" w:rsidR="00DB2B88" w:rsidRPr="003E447C" w:rsidRDefault="00DB2B88">
      <w:pPr>
        <w:ind w:firstLine="720"/>
        <w:rPr>
          <w:rFonts w:ascii="Calibri" w:hAnsi="Calibri"/>
        </w:rPr>
      </w:pPr>
      <w:r w:rsidRPr="003E447C">
        <w:rPr>
          <w:rFonts w:ascii="Calibri" w:hAnsi="Calibri"/>
          <w:b/>
        </w:rPr>
        <w:t>Overview  of C++ Functions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  <w:b/>
        </w:rPr>
        <w:t>Malik: 6, 7</w:t>
      </w:r>
    </w:p>
    <w:p w14:paraId="4EC2E891" w14:textId="77777777" w:rsidR="00DB2B88" w:rsidRPr="009A201D" w:rsidRDefault="00DB2B88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9A201D">
        <w:rPr>
          <w:rFonts w:eastAsia="Times New Roman"/>
          <w:sz w:val="24"/>
          <w:szCs w:val="20"/>
        </w:rPr>
        <w:t>Prototypes vs. Function Definitions</w:t>
      </w:r>
    </w:p>
    <w:p w14:paraId="30076525" w14:textId="77777777" w:rsidR="00DB2B88" w:rsidRPr="009A201D" w:rsidRDefault="00DB2B88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9A201D">
        <w:rPr>
          <w:rFonts w:eastAsia="Times New Roman"/>
          <w:sz w:val="24"/>
          <w:szCs w:val="20"/>
        </w:rPr>
        <w:t xml:space="preserve">Pass by value, by reference, by </w:t>
      </w:r>
      <w:proofErr w:type="spellStart"/>
      <w:r w:rsidRPr="009A201D">
        <w:rPr>
          <w:rFonts w:eastAsia="Times New Roman"/>
          <w:sz w:val="24"/>
          <w:szCs w:val="20"/>
        </w:rPr>
        <w:t>const</w:t>
      </w:r>
      <w:proofErr w:type="spellEnd"/>
    </w:p>
    <w:p w14:paraId="33C74613" w14:textId="77777777" w:rsidR="009A201D" w:rsidRDefault="00DB2B88" w:rsidP="009A201D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9A201D">
        <w:rPr>
          <w:rFonts w:eastAsia="Times New Roman"/>
          <w:sz w:val="24"/>
          <w:szCs w:val="20"/>
        </w:rPr>
        <w:t>Passing fundamental  types and arra</w:t>
      </w:r>
      <w:r w:rsidR="009A201D">
        <w:rPr>
          <w:rFonts w:eastAsia="Times New Roman"/>
          <w:sz w:val="24"/>
          <w:szCs w:val="20"/>
        </w:rPr>
        <w:t>y</w:t>
      </w:r>
    </w:p>
    <w:p w14:paraId="596BC00C" w14:textId="5FD970BF" w:rsidR="00DB2B88" w:rsidRPr="009A201D" w:rsidRDefault="00DB2B88" w:rsidP="009A201D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9A201D">
        <w:rPr>
          <w:rFonts w:eastAsia="Times New Roman"/>
          <w:sz w:val="24"/>
          <w:szCs w:val="20"/>
        </w:rPr>
        <w:t>Demonstration: Designing using modularity</w:t>
      </w:r>
    </w:p>
    <w:p w14:paraId="5E614997" w14:textId="77777777" w:rsidR="00DB2B88" w:rsidRPr="009A201D" w:rsidRDefault="00DB2B88" w:rsidP="009A201D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9A201D">
        <w:rPr>
          <w:rFonts w:eastAsia="Times New Roman"/>
          <w:sz w:val="24"/>
          <w:szCs w:val="20"/>
        </w:rPr>
        <w:t>Demonstration: Writing programs using functions with arguments</w:t>
      </w:r>
    </w:p>
    <w:p w14:paraId="55183393" w14:textId="77777777" w:rsidR="00DB2B88" w:rsidRPr="009A201D" w:rsidRDefault="00DB2B88" w:rsidP="009A201D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9A201D">
        <w:rPr>
          <w:rFonts w:eastAsia="Times New Roman"/>
          <w:sz w:val="24"/>
          <w:szCs w:val="20"/>
        </w:rPr>
        <w:lastRenderedPageBreak/>
        <w:t>Explore C++ functions, pass by reference, pass by value, and returning values</w:t>
      </w:r>
    </w:p>
    <w:p w14:paraId="352D52B2" w14:textId="1D9F836E" w:rsidR="004B4433" w:rsidRPr="009A201D" w:rsidRDefault="009A201D" w:rsidP="009A201D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9A201D">
        <w:rPr>
          <w:rFonts w:eastAsia="Times New Roman"/>
          <w:sz w:val="24"/>
          <w:szCs w:val="20"/>
        </w:rPr>
        <w:t>P</w:t>
      </w:r>
      <w:r w:rsidR="00C265B9" w:rsidRPr="009A201D">
        <w:rPr>
          <w:rFonts w:eastAsia="Times New Roman"/>
          <w:sz w:val="24"/>
          <w:szCs w:val="20"/>
        </w:rPr>
        <w:t>ractice C++ arrays of characters, creating, reading, manipulating</w:t>
      </w:r>
    </w:p>
    <w:p w14:paraId="27A0C046" w14:textId="77777777" w:rsidR="009A201D" w:rsidRPr="009A201D" w:rsidRDefault="00C265B9" w:rsidP="009A201D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9A201D">
        <w:rPr>
          <w:rFonts w:eastAsia="Times New Roman"/>
          <w:sz w:val="24"/>
          <w:szCs w:val="20"/>
        </w:rPr>
        <w:t>Gain experience w</w:t>
      </w:r>
      <w:r w:rsidR="009A201D" w:rsidRPr="009A201D">
        <w:rPr>
          <w:rFonts w:eastAsia="Times New Roman"/>
          <w:sz w:val="24"/>
          <w:szCs w:val="20"/>
        </w:rPr>
        <w:t xml:space="preserve">ith </w:t>
      </w:r>
      <w:proofErr w:type="spellStart"/>
      <w:r w:rsidR="009A201D" w:rsidRPr="009A201D">
        <w:rPr>
          <w:rFonts w:eastAsia="Times New Roman"/>
          <w:sz w:val="24"/>
          <w:szCs w:val="20"/>
        </w:rPr>
        <w:t>cstring</w:t>
      </w:r>
      <w:proofErr w:type="spellEnd"/>
      <w:r w:rsidR="009A201D" w:rsidRPr="009A201D">
        <w:rPr>
          <w:rFonts w:eastAsia="Times New Roman"/>
          <w:sz w:val="24"/>
          <w:szCs w:val="20"/>
        </w:rPr>
        <w:t xml:space="preserve"> and </w:t>
      </w:r>
      <w:proofErr w:type="spellStart"/>
      <w:r w:rsidR="009A201D" w:rsidRPr="009A201D">
        <w:rPr>
          <w:rFonts w:eastAsia="Times New Roman"/>
          <w:sz w:val="24"/>
          <w:szCs w:val="20"/>
        </w:rPr>
        <w:t>cctype</w:t>
      </w:r>
      <w:proofErr w:type="spellEnd"/>
      <w:r w:rsidR="009A201D" w:rsidRPr="009A201D">
        <w:rPr>
          <w:rFonts w:eastAsia="Times New Roman"/>
          <w:sz w:val="24"/>
          <w:szCs w:val="20"/>
        </w:rPr>
        <w:t xml:space="preserve"> </w:t>
      </w:r>
      <w:proofErr w:type="spellStart"/>
      <w:r w:rsidR="009A201D" w:rsidRPr="009A201D">
        <w:rPr>
          <w:rFonts w:eastAsia="Times New Roman"/>
          <w:sz w:val="24"/>
          <w:szCs w:val="20"/>
        </w:rPr>
        <w:t>librarie</w:t>
      </w:r>
      <w:proofErr w:type="spellEnd"/>
    </w:p>
    <w:p w14:paraId="7230BDBB" w14:textId="77777777" w:rsidR="009A201D" w:rsidRDefault="009A201D" w:rsidP="009A201D">
      <w:pPr>
        <w:pStyle w:val="ListParagraph"/>
        <w:ind w:left="1440"/>
      </w:pPr>
    </w:p>
    <w:p w14:paraId="2C3498E0" w14:textId="2679C25E" w:rsidR="009A201D" w:rsidRPr="009A201D" w:rsidRDefault="009A201D" w:rsidP="009A201D">
      <w:pPr>
        <w:pStyle w:val="ListParagraph"/>
        <w:ind w:left="1440"/>
      </w:pPr>
    </w:p>
    <w:p w14:paraId="0E1464B5" w14:textId="7D82896A" w:rsidR="0066780D" w:rsidRPr="009A201D" w:rsidRDefault="0066780D" w:rsidP="009A201D">
      <w:pPr>
        <w:pStyle w:val="ListParagraph"/>
        <w:ind w:left="0"/>
        <w:outlineLvl w:val="0"/>
        <w:rPr>
          <w:b/>
          <w:sz w:val="32"/>
          <w:szCs w:val="32"/>
        </w:rPr>
      </w:pPr>
      <w:r w:rsidRPr="009A201D">
        <w:rPr>
          <w:b/>
          <w:sz w:val="32"/>
          <w:szCs w:val="32"/>
        </w:rPr>
        <w:t>WEEK</w:t>
      </w:r>
      <w:r w:rsidR="009A201D">
        <w:rPr>
          <w:b/>
          <w:sz w:val="32"/>
          <w:szCs w:val="32"/>
        </w:rPr>
        <w:t xml:space="preserve"> # 3/4</w:t>
      </w:r>
      <w:r w:rsidRPr="009A201D">
        <w:rPr>
          <w:b/>
          <w:sz w:val="32"/>
          <w:szCs w:val="32"/>
        </w:rPr>
        <w:t>: Structures, External Files</w:t>
      </w:r>
    </w:p>
    <w:p w14:paraId="170AF6A1" w14:textId="77777777" w:rsidR="00CB37AD" w:rsidRDefault="00CB37AD" w:rsidP="0066780D">
      <w:pPr>
        <w:pStyle w:val="ListParagraph"/>
        <w:ind w:left="0"/>
        <w:rPr>
          <w:b/>
          <w:sz w:val="32"/>
          <w:szCs w:val="32"/>
        </w:rPr>
      </w:pPr>
    </w:p>
    <w:p w14:paraId="68DDCC59" w14:textId="77777777" w:rsidR="00A4054B" w:rsidRPr="003E447C" w:rsidRDefault="00A4054B" w:rsidP="00A4054B">
      <w:pPr>
        <w:ind w:right="-540"/>
        <w:rPr>
          <w:rFonts w:ascii="Calibri" w:hAnsi="Calibri"/>
          <w:b/>
          <w:u w:val="single"/>
        </w:rPr>
      </w:pPr>
      <w:r w:rsidRPr="003E447C">
        <w:rPr>
          <w:rFonts w:ascii="Calibri" w:hAnsi="Calibri"/>
          <w:b/>
          <w:u w:val="single"/>
        </w:rPr>
        <w:t>Date: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  <w:u w:val="single"/>
        </w:rPr>
        <w:t>Topic: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  <w:u w:val="single"/>
        </w:rPr>
        <w:t>Reading</w:t>
      </w:r>
      <w:r w:rsidRPr="003E447C">
        <w:rPr>
          <w:rFonts w:ascii="Calibri" w:hAnsi="Calibri"/>
          <w:b/>
          <w:u w:val="single"/>
        </w:rPr>
        <w:t>:</w:t>
      </w:r>
    </w:p>
    <w:p w14:paraId="24D20699" w14:textId="7267B09E" w:rsidR="00DB2B88" w:rsidRPr="003E447C" w:rsidRDefault="00A4054B" w:rsidP="00A4054B">
      <w:pPr>
        <w:rPr>
          <w:rFonts w:ascii="Calibri" w:hAnsi="Calibri"/>
        </w:rPr>
      </w:pPr>
      <w:r>
        <w:rPr>
          <w:rFonts w:ascii="Calibri" w:hAnsi="Calibri"/>
          <w:b/>
        </w:rPr>
        <w:t>WK3</w:t>
      </w:r>
      <w:r>
        <w:rPr>
          <w:rFonts w:ascii="Calibri" w:hAnsi="Calibri"/>
          <w:b/>
        </w:rPr>
        <w:tab/>
      </w:r>
      <w:r w:rsidR="00DB2B88" w:rsidRPr="003E447C">
        <w:rPr>
          <w:rFonts w:ascii="Calibri" w:hAnsi="Calibri"/>
          <w:b/>
        </w:rPr>
        <w:t>Topic #2: Structures</w:t>
      </w:r>
      <w:r w:rsidR="00A54C3A" w:rsidRPr="00A4054B">
        <w:rPr>
          <w:rFonts w:ascii="Calibri" w:hAnsi="Calibri"/>
          <w:b/>
        </w:rPr>
        <w:tab/>
      </w:r>
      <w:r w:rsidR="00A54C3A" w:rsidRPr="00A4054B">
        <w:rPr>
          <w:rFonts w:ascii="Calibri" w:hAnsi="Calibri"/>
          <w:b/>
        </w:rPr>
        <w:tab/>
      </w:r>
      <w:r w:rsidR="00A54C3A" w:rsidRPr="00A4054B">
        <w:rPr>
          <w:rFonts w:ascii="Calibri" w:hAnsi="Calibri"/>
          <w:b/>
        </w:rPr>
        <w:tab/>
        <w:t xml:space="preserve">  </w:t>
      </w:r>
      <w:r w:rsidR="00A54C3A" w:rsidRPr="00A4054B">
        <w:rPr>
          <w:rFonts w:ascii="Calibri" w:hAnsi="Calibri"/>
          <w:b/>
        </w:rPr>
        <w:tab/>
      </w:r>
      <w:r w:rsidR="00A54C3A">
        <w:rPr>
          <w:rFonts w:ascii="Calibri" w:hAnsi="Calibri"/>
        </w:rPr>
        <w:tab/>
      </w:r>
      <w:r>
        <w:rPr>
          <w:rFonts w:ascii="Calibri" w:hAnsi="Calibri"/>
        </w:rPr>
        <w:tab/>
      </w:r>
      <w:r w:rsidR="00DB2B88" w:rsidRPr="003E447C">
        <w:rPr>
          <w:rFonts w:ascii="Calibri" w:hAnsi="Calibri"/>
          <w:b/>
        </w:rPr>
        <w:t xml:space="preserve">Malik: </w:t>
      </w:r>
      <w:r w:rsidR="0012385E">
        <w:rPr>
          <w:rFonts w:ascii="Calibri" w:hAnsi="Calibri"/>
          <w:b/>
        </w:rPr>
        <w:t>9</w:t>
      </w:r>
    </w:p>
    <w:p w14:paraId="0689B673" w14:textId="77777777" w:rsidR="00DB2B88" w:rsidRPr="00A4054B" w:rsidRDefault="00DB2B88" w:rsidP="00A4054B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>What they are</w:t>
      </w:r>
    </w:p>
    <w:p w14:paraId="2AEE7344" w14:textId="77777777" w:rsidR="00DB2B88" w:rsidRPr="00A4054B" w:rsidRDefault="00DB2B88" w:rsidP="00A4054B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>How to create them</w:t>
      </w:r>
    </w:p>
    <w:p w14:paraId="74004B38" w14:textId="7EA1B744" w:rsidR="009A201D" w:rsidRPr="00A4054B" w:rsidRDefault="00DB2B88" w:rsidP="00A4054B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>Working with arrays of structure</w:t>
      </w:r>
      <w:r w:rsidR="009A201D" w:rsidRPr="00A4054B">
        <w:rPr>
          <w:rFonts w:eastAsia="Times New Roman"/>
          <w:sz w:val="24"/>
          <w:szCs w:val="20"/>
        </w:rPr>
        <w:t>s</w:t>
      </w:r>
    </w:p>
    <w:p w14:paraId="707FAD96" w14:textId="38ECC9BE" w:rsidR="009A201D" w:rsidRPr="003E447C" w:rsidRDefault="009A201D" w:rsidP="009A201D">
      <w:pPr>
        <w:ind w:right="-540"/>
        <w:rPr>
          <w:rFonts w:ascii="Calibri" w:hAnsi="Calibri"/>
        </w:rPr>
      </w:pPr>
    </w:p>
    <w:p w14:paraId="3D5F99FF" w14:textId="77777777" w:rsidR="00A4054B" w:rsidRPr="003E447C" w:rsidRDefault="00A4054B" w:rsidP="00A4054B">
      <w:pPr>
        <w:rPr>
          <w:rFonts w:ascii="Calibri" w:hAnsi="Calibri"/>
          <w:b/>
          <w:u w:val="single"/>
        </w:rPr>
      </w:pPr>
      <w:r w:rsidRPr="003E447C">
        <w:rPr>
          <w:rFonts w:ascii="Calibri" w:hAnsi="Calibri"/>
          <w:b/>
          <w:u w:val="single"/>
        </w:rPr>
        <w:t>Date: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  <w:u w:val="single"/>
        </w:rPr>
        <w:t>Topic: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  <w:u w:val="single"/>
        </w:rPr>
        <w:t>Reading</w:t>
      </w:r>
      <w:r w:rsidRPr="003E447C">
        <w:rPr>
          <w:rFonts w:ascii="Calibri" w:hAnsi="Calibri"/>
          <w:b/>
          <w:u w:val="single"/>
        </w:rPr>
        <w:t>:</w:t>
      </w:r>
    </w:p>
    <w:p w14:paraId="48503C95" w14:textId="29B37972" w:rsidR="00A4054B" w:rsidRPr="00A4054B" w:rsidRDefault="009A201D" w:rsidP="00A4054B">
      <w:pPr>
        <w:rPr>
          <w:rFonts w:ascii="Calibri" w:hAnsi="Calibri"/>
          <w:b/>
        </w:rPr>
      </w:pPr>
      <w:r>
        <w:rPr>
          <w:rFonts w:ascii="Calibri" w:hAnsi="Calibri"/>
          <w:b/>
        </w:rPr>
        <w:t>WK4</w:t>
      </w:r>
      <w:r w:rsidR="00A4054B">
        <w:rPr>
          <w:rFonts w:ascii="Calibri" w:hAnsi="Calibri"/>
          <w:b/>
        </w:rPr>
        <w:tab/>
      </w:r>
      <w:r w:rsidR="00A4054B" w:rsidRPr="003E447C">
        <w:rPr>
          <w:rFonts w:ascii="Calibri" w:hAnsi="Calibri"/>
          <w:b/>
        </w:rPr>
        <w:t>External Files and Structs</w:t>
      </w:r>
    </w:p>
    <w:p w14:paraId="46B59C9C" w14:textId="6BEEEEE8" w:rsidR="004C22B5" w:rsidRDefault="004C22B5" w:rsidP="00C7542B">
      <w:pPr>
        <w:ind w:right="-540"/>
        <w:rPr>
          <w:rFonts w:ascii="Calibri" w:hAnsi="Calibri"/>
          <w:b/>
        </w:rPr>
      </w:pPr>
    </w:p>
    <w:p w14:paraId="0B7F32EC" w14:textId="655FD149" w:rsidR="00A54C3A" w:rsidRPr="00A4054B" w:rsidRDefault="00A54C3A" w:rsidP="00A4054B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>Lecture: External Data Files</w:t>
      </w:r>
    </w:p>
    <w:p w14:paraId="3499B973" w14:textId="77777777" w:rsidR="00A54C3A" w:rsidRPr="00A4054B" w:rsidRDefault="00A54C3A" w:rsidP="00A4054B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>Demonstration: Writing programs using structs and external files</w:t>
      </w:r>
    </w:p>
    <w:p w14:paraId="57D79324" w14:textId="77777777" w:rsidR="00A54C3A" w:rsidRPr="00A4054B" w:rsidRDefault="00A54C3A" w:rsidP="00A4054B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 xml:space="preserve">Explore C++ functions working with structs </w:t>
      </w:r>
    </w:p>
    <w:p w14:paraId="73A06C5F" w14:textId="271EF3F0" w:rsidR="005979F1" w:rsidRPr="00A4054B" w:rsidRDefault="00A54C3A" w:rsidP="00A4054B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>Experience external data files</w:t>
      </w:r>
    </w:p>
    <w:p w14:paraId="64B0208B" w14:textId="0A0E3257" w:rsidR="0066780D" w:rsidRDefault="0066780D" w:rsidP="005979F1">
      <w:pPr>
        <w:ind w:right="-540"/>
        <w:rPr>
          <w:rFonts w:ascii="Calibri" w:hAnsi="Calibri"/>
          <w:b/>
        </w:rPr>
      </w:pPr>
    </w:p>
    <w:p w14:paraId="2CB0FE47" w14:textId="3FE775BA" w:rsidR="0066780D" w:rsidRDefault="009A201D" w:rsidP="003570EC">
      <w:pPr>
        <w:ind w:right="-540"/>
        <w:outlineLvl w:val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WEEK #5</w:t>
      </w:r>
      <w:r w:rsidR="0066780D" w:rsidRPr="003E447C">
        <w:rPr>
          <w:rFonts w:ascii="Calibri" w:hAnsi="Calibri"/>
          <w:b/>
          <w:sz w:val="32"/>
          <w:szCs w:val="32"/>
        </w:rPr>
        <w:t>:</w:t>
      </w:r>
      <w:r w:rsidR="0066780D">
        <w:rPr>
          <w:rFonts w:ascii="Calibri" w:hAnsi="Calibri"/>
          <w:b/>
          <w:sz w:val="32"/>
          <w:szCs w:val="32"/>
        </w:rPr>
        <w:t xml:space="preserve"> Pointers and Dynamic Memory</w:t>
      </w:r>
    </w:p>
    <w:p w14:paraId="2695483B" w14:textId="77777777" w:rsidR="0066780D" w:rsidRPr="003E447C" w:rsidRDefault="0066780D" w:rsidP="0066780D">
      <w:pPr>
        <w:ind w:right="-540"/>
        <w:rPr>
          <w:rFonts w:ascii="Calibri" w:hAnsi="Calibri"/>
          <w:b/>
          <w:sz w:val="32"/>
          <w:szCs w:val="32"/>
        </w:rPr>
      </w:pPr>
    </w:p>
    <w:p w14:paraId="3CB26789" w14:textId="77777777" w:rsidR="00A4054B" w:rsidRPr="003E447C" w:rsidRDefault="00A4054B" w:rsidP="00A4054B">
      <w:pPr>
        <w:rPr>
          <w:rFonts w:ascii="Calibri" w:hAnsi="Calibri"/>
          <w:b/>
          <w:u w:val="single"/>
        </w:rPr>
      </w:pPr>
      <w:r w:rsidRPr="003E447C">
        <w:rPr>
          <w:rFonts w:ascii="Calibri" w:hAnsi="Calibri"/>
          <w:b/>
          <w:u w:val="single"/>
        </w:rPr>
        <w:t>Date: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  <w:u w:val="single"/>
        </w:rPr>
        <w:t>Topic: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  <w:u w:val="single"/>
        </w:rPr>
        <w:t>Reading</w:t>
      </w:r>
      <w:r w:rsidRPr="003E447C">
        <w:rPr>
          <w:rFonts w:ascii="Calibri" w:hAnsi="Calibri"/>
          <w:b/>
          <w:u w:val="single"/>
        </w:rPr>
        <w:t>:</w:t>
      </w:r>
    </w:p>
    <w:p w14:paraId="0A730922" w14:textId="3FB52B58" w:rsidR="00A54C3A" w:rsidRDefault="00A4054B" w:rsidP="00A4054B">
      <w:pPr>
        <w:rPr>
          <w:rFonts w:ascii="Calibri" w:hAnsi="Calibri"/>
          <w:b/>
        </w:rPr>
      </w:pP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A4054B">
        <w:rPr>
          <w:rFonts w:ascii="Calibri" w:hAnsi="Calibri"/>
          <w:b/>
        </w:rPr>
        <w:t>Malik: 10</w:t>
      </w:r>
      <w:r w:rsidRPr="00A4054B">
        <w:rPr>
          <w:rFonts w:ascii="Calibri" w:hAnsi="Calibri"/>
          <w:b/>
        </w:rPr>
        <w:tab/>
      </w:r>
    </w:p>
    <w:p w14:paraId="3510E323" w14:textId="4F6CBBF0" w:rsidR="00A54C3A" w:rsidRPr="003E447C" w:rsidRDefault="009A201D" w:rsidP="00A54C3A">
      <w:pPr>
        <w:ind w:right="-540"/>
        <w:rPr>
          <w:rFonts w:ascii="Calibri" w:hAnsi="Calibri"/>
          <w:b/>
        </w:rPr>
      </w:pPr>
      <w:r>
        <w:rPr>
          <w:rFonts w:ascii="Calibri" w:hAnsi="Calibri"/>
          <w:b/>
        </w:rPr>
        <w:t>WK5</w:t>
      </w:r>
      <w:r w:rsidR="00A54C3A" w:rsidRPr="003E447C">
        <w:rPr>
          <w:rFonts w:ascii="Calibri" w:hAnsi="Calibri"/>
          <w:b/>
        </w:rPr>
        <w:t xml:space="preserve">  </w:t>
      </w:r>
      <w:r w:rsidR="00A54C3A" w:rsidRPr="003E447C">
        <w:rPr>
          <w:rFonts w:ascii="Calibri" w:hAnsi="Calibri"/>
          <w:b/>
        </w:rPr>
        <w:tab/>
        <w:t>Topic #3 C++ Class Construct, Data Abstraction and Abstract Data Types</w:t>
      </w:r>
      <w:r w:rsidR="00A54C3A" w:rsidRPr="003E447C">
        <w:rPr>
          <w:rFonts w:ascii="Calibri" w:hAnsi="Calibri"/>
          <w:b/>
        </w:rPr>
        <w:tab/>
      </w:r>
      <w:r w:rsidR="00A54C3A" w:rsidRPr="003E447C">
        <w:rPr>
          <w:rFonts w:ascii="Calibri" w:hAnsi="Calibri"/>
          <w:b/>
        </w:rPr>
        <w:tab/>
      </w:r>
    </w:p>
    <w:p w14:paraId="29CFA139" w14:textId="763C4BD1" w:rsidR="00A54C3A" w:rsidRPr="00A4054B" w:rsidRDefault="00A54C3A" w:rsidP="00A4054B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>Data Abstraction and Abstract Data Types</w:t>
      </w:r>
      <w:r w:rsidRPr="00A4054B">
        <w:rPr>
          <w:rFonts w:eastAsia="Times New Roman"/>
          <w:sz w:val="24"/>
          <w:szCs w:val="20"/>
        </w:rPr>
        <w:tab/>
      </w:r>
      <w:r w:rsidRPr="00A4054B">
        <w:rPr>
          <w:rFonts w:eastAsia="Times New Roman"/>
          <w:sz w:val="24"/>
          <w:szCs w:val="20"/>
        </w:rPr>
        <w:tab/>
      </w:r>
      <w:r w:rsidR="00A4054B" w:rsidRPr="00A4054B">
        <w:rPr>
          <w:rFonts w:eastAsia="Times New Roman"/>
          <w:sz w:val="24"/>
          <w:szCs w:val="20"/>
        </w:rPr>
        <w:tab/>
      </w:r>
    </w:p>
    <w:p w14:paraId="359FE9BA" w14:textId="2925CF14" w:rsidR="00A54C3A" w:rsidRPr="00A4054B" w:rsidRDefault="00A54C3A" w:rsidP="00A4054B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>The C++ Class, Class versus Structs</w:t>
      </w:r>
      <w:r w:rsidRPr="00A4054B">
        <w:rPr>
          <w:rFonts w:eastAsia="Times New Roman"/>
          <w:sz w:val="24"/>
          <w:szCs w:val="20"/>
        </w:rPr>
        <w:tab/>
      </w:r>
      <w:r w:rsidRPr="00A4054B">
        <w:rPr>
          <w:rFonts w:eastAsia="Times New Roman"/>
          <w:sz w:val="24"/>
          <w:szCs w:val="20"/>
        </w:rPr>
        <w:tab/>
      </w:r>
      <w:r w:rsidRPr="00A4054B">
        <w:rPr>
          <w:rFonts w:eastAsia="Times New Roman"/>
          <w:sz w:val="24"/>
          <w:szCs w:val="20"/>
        </w:rPr>
        <w:tab/>
      </w:r>
    </w:p>
    <w:p w14:paraId="4A6C6EA7" w14:textId="608B4C25" w:rsidR="00A54C3A" w:rsidRPr="00A4054B" w:rsidRDefault="00A54C3A" w:rsidP="00A4054B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>Class Constructors, Defining and Using Functions and Classes.</w:t>
      </w:r>
    </w:p>
    <w:p w14:paraId="29F9AB0C" w14:textId="3E92D587" w:rsidR="00A54C3A" w:rsidRPr="00A4054B" w:rsidRDefault="00A54C3A" w:rsidP="00A4054B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>General discussion of the C++ Class and creating .h files</w:t>
      </w:r>
    </w:p>
    <w:p w14:paraId="0E41EEB3" w14:textId="46A04E9D" w:rsidR="00A54C3A" w:rsidRPr="00A4054B" w:rsidRDefault="00A54C3A" w:rsidP="00A4054B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>Constructors</w:t>
      </w:r>
    </w:p>
    <w:p w14:paraId="3A8CFB75" w14:textId="26363D80" w:rsidR="005979F1" w:rsidRPr="003E447C" w:rsidRDefault="005979F1" w:rsidP="005979F1">
      <w:pPr>
        <w:ind w:right="-540"/>
        <w:rPr>
          <w:rFonts w:ascii="Calibri" w:hAnsi="Calibri"/>
          <w:b/>
        </w:rPr>
      </w:pPr>
      <w:r w:rsidRPr="003E447C">
        <w:rPr>
          <w:rFonts w:ascii="Calibri" w:hAnsi="Calibri"/>
          <w:b/>
        </w:rPr>
        <w:tab/>
        <w:t>Pointers and Dynamic Memory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  <w:t>Malik: 1</w:t>
      </w:r>
      <w:r w:rsidR="0012385E">
        <w:rPr>
          <w:rFonts w:ascii="Calibri" w:hAnsi="Calibri"/>
          <w:b/>
        </w:rPr>
        <w:t>2</w:t>
      </w:r>
      <w:r w:rsidRPr="003E447C">
        <w:rPr>
          <w:rFonts w:ascii="Calibri" w:hAnsi="Calibri"/>
          <w:b/>
        </w:rPr>
        <w:t xml:space="preserve"> </w:t>
      </w:r>
    </w:p>
    <w:p w14:paraId="3568D51F" w14:textId="00C5570F" w:rsidR="009A201D" w:rsidRPr="00A4054B" w:rsidRDefault="005979F1" w:rsidP="00A4054B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>Introduce pointer variables, memory allocation and deallocation</w:t>
      </w:r>
    </w:p>
    <w:p w14:paraId="551A19FD" w14:textId="4A79957E" w:rsidR="009A201D" w:rsidRPr="00A4054B" w:rsidRDefault="005979F1" w:rsidP="00A4054B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>Examples manipulating pointers</w:t>
      </w:r>
      <w:r w:rsidRPr="00A4054B">
        <w:rPr>
          <w:rFonts w:eastAsia="Times New Roman"/>
          <w:sz w:val="24"/>
          <w:szCs w:val="20"/>
        </w:rPr>
        <w:tab/>
      </w:r>
    </w:p>
    <w:p w14:paraId="0CFA0B2A" w14:textId="77777777" w:rsidR="009A201D" w:rsidRDefault="009A201D" w:rsidP="00A4054B">
      <w:pPr>
        <w:pStyle w:val="ListParagraph"/>
        <w:numPr>
          <w:ilvl w:val="0"/>
          <w:numId w:val="4"/>
        </w:numPr>
      </w:pPr>
      <w:r w:rsidRPr="00A4054B">
        <w:rPr>
          <w:rFonts w:eastAsia="Times New Roman"/>
          <w:sz w:val="24"/>
          <w:szCs w:val="20"/>
        </w:rPr>
        <w:t>Pointer Arithmetic</w:t>
      </w:r>
      <w:r w:rsidRPr="00A4054B">
        <w:rPr>
          <w:rFonts w:eastAsia="Times New Roman"/>
          <w:sz w:val="24"/>
          <w:szCs w:val="20"/>
        </w:rPr>
        <w:tab/>
      </w:r>
      <w:r w:rsidRPr="003E447C">
        <w:tab/>
      </w:r>
    </w:p>
    <w:p w14:paraId="7DF1D736" w14:textId="3904ECB7" w:rsidR="005979F1" w:rsidRPr="009A201D" w:rsidRDefault="009A201D" w:rsidP="00A4054B">
      <w:pPr>
        <w:pStyle w:val="ListParagraph"/>
        <w:numPr>
          <w:ilvl w:val="0"/>
          <w:numId w:val="4"/>
        </w:numPr>
      </w:pPr>
      <w:r w:rsidRPr="00A4054B">
        <w:rPr>
          <w:rFonts w:eastAsia="Times New Roman"/>
          <w:sz w:val="24"/>
          <w:szCs w:val="20"/>
        </w:rPr>
        <w:t>Pointers to structs (learn about the . versus -&gt;)</w:t>
      </w:r>
      <w:r w:rsidRPr="00A4054B">
        <w:rPr>
          <w:rFonts w:eastAsia="Times New Roman"/>
          <w:sz w:val="24"/>
          <w:szCs w:val="20"/>
        </w:rPr>
        <w:tab/>
      </w:r>
      <w:r w:rsidR="005979F1" w:rsidRPr="003E447C">
        <w:tab/>
      </w:r>
      <w:r w:rsidR="005979F1" w:rsidRPr="003E447C">
        <w:tab/>
      </w:r>
      <w:r w:rsidR="005979F1" w:rsidRPr="003E447C">
        <w:tab/>
      </w:r>
    </w:p>
    <w:p w14:paraId="5A52E2CE" w14:textId="77777777" w:rsidR="00DB2B88" w:rsidRPr="003E447C" w:rsidRDefault="00DB2B88">
      <w:pPr>
        <w:ind w:left="720"/>
        <w:rPr>
          <w:rFonts w:ascii="Calibri" w:hAnsi="Calibri"/>
        </w:rPr>
      </w:pPr>
    </w:p>
    <w:p w14:paraId="4FBD406E" w14:textId="77777777" w:rsidR="00DB2B88" w:rsidRPr="003E447C" w:rsidRDefault="00DB2B88" w:rsidP="005979F1">
      <w:pPr>
        <w:ind w:left="720" w:right="-540"/>
        <w:rPr>
          <w:rFonts w:ascii="Calibri" w:hAnsi="Calibri"/>
          <w:b/>
        </w:rPr>
      </w:pPr>
      <w:r w:rsidRPr="003E447C">
        <w:rPr>
          <w:rFonts w:ascii="Calibri" w:hAnsi="Calibri"/>
        </w:rPr>
        <w:tab/>
      </w:r>
      <w:r w:rsidRPr="003E447C">
        <w:rPr>
          <w:rFonts w:ascii="Calibri" w:hAnsi="Calibri"/>
        </w:rPr>
        <w:tab/>
      </w:r>
      <w:r w:rsidR="005979F1">
        <w:rPr>
          <w:rFonts w:ascii="Calibri" w:hAnsi="Calibri"/>
        </w:rPr>
        <w:tab/>
      </w:r>
      <w:r w:rsidR="005979F1">
        <w:rPr>
          <w:rFonts w:ascii="Calibri" w:hAnsi="Calibri"/>
        </w:rPr>
        <w:tab/>
      </w:r>
      <w:r w:rsidR="005979F1">
        <w:rPr>
          <w:rFonts w:ascii="Calibri" w:hAnsi="Calibri"/>
          <w:b/>
        </w:rPr>
        <w:t xml:space="preserve"> </w:t>
      </w:r>
    </w:p>
    <w:p w14:paraId="32D78F39" w14:textId="77777777" w:rsidR="006E4FCB" w:rsidRDefault="006E4FCB" w:rsidP="006E4FCB">
      <w:pPr>
        <w:pStyle w:val="ListParagraph"/>
        <w:tabs>
          <w:tab w:val="left" w:pos="1260"/>
        </w:tabs>
        <w:ind w:left="0"/>
        <w:rPr>
          <w:rFonts w:cs="Calibri"/>
          <w:b/>
        </w:rPr>
      </w:pPr>
    </w:p>
    <w:p w14:paraId="76A5FB25" w14:textId="77777777" w:rsidR="0066780D" w:rsidRPr="003E447C" w:rsidRDefault="0066780D" w:rsidP="006E4FCB">
      <w:pPr>
        <w:pStyle w:val="ListParagraph"/>
        <w:tabs>
          <w:tab w:val="left" w:pos="1260"/>
        </w:tabs>
        <w:ind w:left="0"/>
        <w:rPr>
          <w:rFonts w:cs="Calibri"/>
          <w:b/>
        </w:rPr>
      </w:pPr>
    </w:p>
    <w:p w14:paraId="32675F6F" w14:textId="5F1B09E5" w:rsidR="00B71032" w:rsidRPr="003E447C" w:rsidRDefault="009A201D" w:rsidP="003570EC">
      <w:pPr>
        <w:pStyle w:val="ListParagraph"/>
        <w:ind w:left="0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WEEK #6</w:t>
      </w:r>
      <w:r w:rsidR="00B71032" w:rsidRPr="003E447C">
        <w:rPr>
          <w:b/>
          <w:sz w:val="32"/>
          <w:szCs w:val="32"/>
        </w:rPr>
        <w:t>:</w:t>
      </w:r>
      <w:r w:rsidR="0066780D">
        <w:rPr>
          <w:b/>
          <w:sz w:val="32"/>
          <w:szCs w:val="32"/>
        </w:rPr>
        <w:t xml:space="preserve"> Linear Linked Lists</w:t>
      </w:r>
      <w:r w:rsidR="00B71032" w:rsidRPr="003E447C">
        <w:rPr>
          <w:b/>
          <w:sz w:val="24"/>
          <w:szCs w:val="24"/>
        </w:rPr>
        <w:tab/>
      </w:r>
      <w:r w:rsidR="00B71032" w:rsidRPr="003E447C">
        <w:rPr>
          <w:sz w:val="24"/>
          <w:szCs w:val="24"/>
        </w:rPr>
        <w:tab/>
      </w:r>
    </w:p>
    <w:p w14:paraId="6F536B06" w14:textId="08313FC6" w:rsidR="00970B10" w:rsidRPr="00A4054B" w:rsidRDefault="00A4054B" w:rsidP="00A4054B">
      <w:pPr>
        <w:rPr>
          <w:rFonts w:ascii="Calibri" w:hAnsi="Calibri"/>
          <w:b/>
          <w:u w:val="single"/>
        </w:rPr>
      </w:pPr>
      <w:r w:rsidRPr="003E447C">
        <w:rPr>
          <w:rFonts w:ascii="Calibri" w:hAnsi="Calibri"/>
          <w:b/>
          <w:u w:val="single"/>
        </w:rPr>
        <w:t>Date: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  <w:u w:val="single"/>
        </w:rPr>
        <w:t>Topic: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  <w:u w:val="single"/>
        </w:rPr>
        <w:t>Reading</w:t>
      </w:r>
      <w:r w:rsidRPr="003E447C">
        <w:rPr>
          <w:rFonts w:ascii="Calibri" w:hAnsi="Calibri"/>
          <w:b/>
          <w:u w:val="single"/>
        </w:rPr>
        <w:t>:</w:t>
      </w:r>
    </w:p>
    <w:p w14:paraId="59AA2CA1" w14:textId="42A6B682" w:rsidR="00DB2B88" w:rsidRPr="003E447C" w:rsidRDefault="009A201D" w:rsidP="00A4054B">
      <w:pPr>
        <w:ind w:right="-540"/>
        <w:rPr>
          <w:rFonts w:ascii="Calibri" w:hAnsi="Calibri"/>
          <w:b/>
        </w:rPr>
      </w:pPr>
      <w:r>
        <w:rPr>
          <w:rFonts w:ascii="Calibri" w:hAnsi="Calibri"/>
          <w:b/>
        </w:rPr>
        <w:t>WK6</w:t>
      </w:r>
      <w:r w:rsidR="001864F4" w:rsidRPr="003E447C">
        <w:rPr>
          <w:rFonts w:ascii="Calibri" w:hAnsi="Calibri"/>
          <w:b/>
        </w:rPr>
        <w:tab/>
      </w:r>
      <w:r w:rsidR="00DB2B88" w:rsidRPr="003E447C">
        <w:rPr>
          <w:rFonts w:ascii="Calibri" w:hAnsi="Calibri"/>
          <w:b/>
        </w:rPr>
        <w:t>Topic #4</w:t>
      </w:r>
    </w:p>
    <w:p w14:paraId="20205461" w14:textId="77777777" w:rsidR="00DB2B88" w:rsidRPr="003E447C" w:rsidRDefault="00DB2B88">
      <w:pPr>
        <w:ind w:right="-540"/>
        <w:rPr>
          <w:rFonts w:ascii="Calibri" w:hAnsi="Calibri"/>
          <w:b/>
        </w:rPr>
      </w:pPr>
      <w:r w:rsidRPr="003E447C">
        <w:rPr>
          <w:rFonts w:ascii="Calibri" w:hAnsi="Calibri"/>
          <w:b/>
        </w:rPr>
        <w:t xml:space="preserve">    </w:t>
      </w:r>
      <w:r w:rsidRPr="003E447C">
        <w:rPr>
          <w:rFonts w:ascii="Calibri" w:hAnsi="Calibri"/>
          <w:b/>
        </w:rPr>
        <w:tab/>
        <w:t>Dynamic Data Structures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  <w:t>Malik: 1</w:t>
      </w:r>
      <w:r w:rsidR="0012385E">
        <w:rPr>
          <w:rFonts w:ascii="Calibri" w:hAnsi="Calibri"/>
          <w:b/>
        </w:rPr>
        <w:t>7</w:t>
      </w:r>
    </w:p>
    <w:p w14:paraId="6817F04C" w14:textId="658D5B1E" w:rsidR="00970B10" w:rsidRPr="00A4054B" w:rsidRDefault="00DB2B88" w:rsidP="00A4054B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>Review of</w:t>
      </w:r>
      <w:r w:rsidR="00970B10" w:rsidRPr="00A4054B">
        <w:rPr>
          <w:rFonts w:eastAsia="Times New Roman"/>
          <w:sz w:val="24"/>
          <w:szCs w:val="20"/>
        </w:rPr>
        <w:t xml:space="preserve"> Pointers and the new Operator</w:t>
      </w:r>
      <w:r w:rsidR="00970B10" w:rsidRPr="00A4054B">
        <w:rPr>
          <w:rFonts w:eastAsia="Times New Roman"/>
          <w:sz w:val="24"/>
          <w:szCs w:val="20"/>
        </w:rPr>
        <w:tab/>
      </w:r>
    </w:p>
    <w:p w14:paraId="010C29CA" w14:textId="086A683B" w:rsidR="00DB2B88" w:rsidRPr="00A4054B" w:rsidRDefault="00970B10" w:rsidP="00A4054B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>Pointer Arithmetic</w:t>
      </w:r>
    </w:p>
    <w:p w14:paraId="7F88D64F" w14:textId="61490B05" w:rsidR="00DB2B88" w:rsidRPr="00A4054B" w:rsidRDefault="00A4054B" w:rsidP="00A4054B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>
        <w:rPr>
          <w:rFonts w:eastAsia="Times New Roman"/>
          <w:sz w:val="24"/>
          <w:szCs w:val="20"/>
        </w:rPr>
        <w:t>I</w:t>
      </w:r>
      <w:r w:rsidR="00DB2B88" w:rsidRPr="00A4054B">
        <w:rPr>
          <w:rFonts w:eastAsia="Times New Roman"/>
          <w:sz w:val="24"/>
          <w:szCs w:val="20"/>
        </w:rPr>
        <w:t>ntroduction to Linked Lists</w:t>
      </w:r>
      <w:r w:rsidR="00DB2B88" w:rsidRPr="00A4054B">
        <w:rPr>
          <w:rFonts w:eastAsia="Times New Roman"/>
          <w:sz w:val="24"/>
          <w:szCs w:val="20"/>
        </w:rPr>
        <w:tab/>
      </w:r>
      <w:r w:rsidR="00DB2B88" w:rsidRPr="00A4054B">
        <w:rPr>
          <w:rFonts w:eastAsia="Times New Roman"/>
          <w:sz w:val="24"/>
          <w:szCs w:val="20"/>
        </w:rPr>
        <w:tab/>
      </w:r>
      <w:r w:rsidR="00DB2B88" w:rsidRPr="00A4054B">
        <w:rPr>
          <w:rFonts w:eastAsia="Times New Roman"/>
          <w:sz w:val="24"/>
          <w:szCs w:val="20"/>
        </w:rPr>
        <w:tab/>
      </w:r>
      <w:r w:rsidR="00DB2B88" w:rsidRPr="00A4054B">
        <w:rPr>
          <w:rFonts w:eastAsia="Times New Roman"/>
          <w:sz w:val="24"/>
          <w:szCs w:val="20"/>
        </w:rPr>
        <w:tab/>
      </w:r>
      <w:r w:rsidR="00DB2B88" w:rsidRPr="00A4054B">
        <w:rPr>
          <w:rFonts w:eastAsia="Times New Roman"/>
          <w:sz w:val="24"/>
          <w:szCs w:val="20"/>
        </w:rPr>
        <w:tab/>
      </w:r>
    </w:p>
    <w:p w14:paraId="4570E9A9" w14:textId="77777777" w:rsidR="00A4054B" w:rsidRDefault="00DB2B88" w:rsidP="00A4054B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>Demonstration: Using pointers and linked lists</w:t>
      </w:r>
    </w:p>
    <w:p w14:paraId="2160A717" w14:textId="72586D95" w:rsidR="00EF50A5" w:rsidRPr="00A4054B" w:rsidRDefault="00C7542B" w:rsidP="00A4054B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>Insert Algorithms for Linear L</w:t>
      </w:r>
      <w:r w:rsidR="00A4054B" w:rsidRPr="00A4054B">
        <w:rPr>
          <w:rFonts w:eastAsia="Times New Roman"/>
          <w:sz w:val="24"/>
          <w:szCs w:val="20"/>
        </w:rPr>
        <w:t>inked Lists</w:t>
      </w:r>
    </w:p>
    <w:p w14:paraId="3137307D" w14:textId="3E54E731" w:rsidR="00DB2B88" w:rsidRPr="00A4054B" w:rsidRDefault="00DB2B88" w:rsidP="00A4054B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>Insert and Removal Algorithms</w:t>
      </w:r>
      <w:r w:rsidRPr="00A4054B">
        <w:rPr>
          <w:rFonts w:eastAsia="Times New Roman"/>
          <w:sz w:val="24"/>
          <w:szCs w:val="20"/>
        </w:rPr>
        <w:tab/>
      </w:r>
      <w:r w:rsidRPr="00A4054B">
        <w:rPr>
          <w:rFonts w:eastAsia="Times New Roman"/>
          <w:sz w:val="24"/>
          <w:szCs w:val="20"/>
        </w:rPr>
        <w:tab/>
      </w:r>
      <w:r w:rsidRPr="00A4054B">
        <w:rPr>
          <w:rFonts w:eastAsia="Times New Roman"/>
          <w:sz w:val="24"/>
          <w:szCs w:val="20"/>
        </w:rPr>
        <w:tab/>
      </w:r>
    </w:p>
    <w:p w14:paraId="0F91E6DE" w14:textId="7F72D8EB" w:rsidR="006E66A9" w:rsidRPr="00A4054B" w:rsidRDefault="006E66A9" w:rsidP="00A4054B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>Demonstration: Inserting and Removal</w:t>
      </w:r>
    </w:p>
    <w:p w14:paraId="3660C146" w14:textId="56704189" w:rsidR="006E66A9" w:rsidRPr="00A4054B" w:rsidRDefault="006E66A9" w:rsidP="00A4054B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>Explore writing functions to traverse and modify a linear linked list</w:t>
      </w:r>
    </w:p>
    <w:p w14:paraId="2447AA95" w14:textId="743C4210" w:rsidR="006E66A9" w:rsidRPr="00A4054B" w:rsidRDefault="006E66A9" w:rsidP="00A4054B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>Explore Classes and dynamic structures</w:t>
      </w:r>
    </w:p>
    <w:p w14:paraId="3A328E6D" w14:textId="733AECDE" w:rsidR="006E66A9" w:rsidRPr="00A4054B" w:rsidRDefault="006E66A9" w:rsidP="00A4054B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>Intro to Recursion using a recursive destructor</w:t>
      </w:r>
    </w:p>
    <w:p w14:paraId="13F2DC0E" w14:textId="77777777" w:rsidR="006E66A9" w:rsidRDefault="006E66A9" w:rsidP="006E66A9">
      <w:pPr>
        <w:ind w:left="720" w:right="-540"/>
        <w:rPr>
          <w:rFonts w:ascii="Calibri" w:hAnsi="Calibri"/>
        </w:rPr>
      </w:pPr>
    </w:p>
    <w:p w14:paraId="24BA0C2E" w14:textId="77777777" w:rsidR="00A4054B" w:rsidRDefault="00A4054B" w:rsidP="006801DD">
      <w:pPr>
        <w:ind w:left="720" w:right="-540"/>
        <w:rPr>
          <w:rFonts w:ascii="Calibri" w:hAnsi="Calibri"/>
        </w:rPr>
      </w:pPr>
    </w:p>
    <w:p w14:paraId="1071F3BE" w14:textId="1EF29F66" w:rsidR="00A4054B" w:rsidRPr="003E447C" w:rsidRDefault="00A4054B" w:rsidP="00A4054B">
      <w:pPr>
        <w:pStyle w:val="ListParagraph"/>
        <w:ind w:left="0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WEEK #7</w:t>
      </w:r>
      <w:r w:rsidRPr="00D87482">
        <w:rPr>
          <w:b/>
          <w:sz w:val="32"/>
          <w:szCs w:val="32"/>
        </w:rPr>
        <w:t>: Recursion</w:t>
      </w:r>
      <w:r>
        <w:rPr>
          <w:b/>
          <w:sz w:val="32"/>
          <w:szCs w:val="32"/>
        </w:rPr>
        <w:t xml:space="preserve">  </w:t>
      </w:r>
      <w:r w:rsidRPr="003E447C">
        <w:tab/>
      </w:r>
      <w:r w:rsidRPr="003E447C">
        <w:rPr>
          <w:b/>
        </w:rPr>
        <w:t xml:space="preserve"> </w:t>
      </w:r>
    </w:p>
    <w:p w14:paraId="30A1E071" w14:textId="6045403B" w:rsidR="00C7542B" w:rsidRPr="00A4054B" w:rsidRDefault="00A4054B" w:rsidP="00A4054B">
      <w:pPr>
        <w:rPr>
          <w:rFonts w:ascii="Calibri" w:hAnsi="Calibri"/>
          <w:b/>
          <w:u w:val="single"/>
        </w:rPr>
      </w:pPr>
      <w:r w:rsidRPr="003E447C">
        <w:rPr>
          <w:rFonts w:ascii="Calibri" w:hAnsi="Calibri"/>
          <w:b/>
          <w:u w:val="single"/>
        </w:rPr>
        <w:t>Date: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  <w:u w:val="single"/>
        </w:rPr>
        <w:t>Topic: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  <w:u w:val="single"/>
        </w:rPr>
        <w:t>Reading</w:t>
      </w:r>
      <w:r w:rsidRPr="003E447C">
        <w:rPr>
          <w:rFonts w:ascii="Calibri" w:hAnsi="Calibri"/>
          <w:b/>
          <w:u w:val="single"/>
        </w:rPr>
        <w:t>:</w:t>
      </w:r>
      <w:r w:rsidR="00DB2B88" w:rsidRPr="003E447C">
        <w:rPr>
          <w:rFonts w:ascii="Calibri" w:hAnsi="Calibri"/>
        </w:rPr>
        <w:tab/>
      </w:r>
      <w:r w:rsidR="00DB2B88" w:rsidRPr="003E447C">
        <w:rPr>
          <w:rFonts w:ascii="Calibri" w:hAnsi="Calibri"/>
        </w:rPr>
        <w:tab/>
      </w:r>
    </w:p>
    <w:p w14:paraId="29446D22" w14:textId="2892D6DB" w:rsidR="006E66A9" w:rsidRPr="003E447C" w:rsidRDefault="00A4054B" w:rsidP="006E66A9">
      <w:pPr>
        <w:ind w:right="-540"/>
        <w:rPr>
          <w:rFonts w:ascii="Calibri" w:hAnsi="Calibri"/>
        </w:rPr>
      </w:pPr>
      <w:r>
        <w:rPr>
          <w:rFonts w:ascii="Calibri" w:hAnsi="Calibri"/>
          <w:b/>
        </w:rPr>
        <w:t>WK7</w:t>
      </w:r>
      <w:r w:rsidR="006E66A9">
        <w:rPr>
          <w:rFonts w:ascii="Calibri" w:hAnsi="Calibri"/>
          <w:b/>
        </w:rPr>
        <w:tab/>
        <w:t>Topic #5 Recursion</w:t>
      </w:r>
      <w:r w:rsidR="006E66A9">
        <w:rPr>
          <w:rFonts w:ascii="Calibri" w:hAnsi="Calibri"/>
          <w:b/>
        </w:rPr>
        <w:tab/>
      </w:r>
      <w:r w:rsidR="006E66A9">
        <w:rPr>
          <w:rFonts w:ascii="Calibri" w:hAnsi="Calibri"/>
          <w:b/>
        </w:rPr>
        <w:tab/>
      </w:r>
      <w:r w:rsidR="006E66A9">
        <w:rPr>
          <w:rFonts w:ascii="Calibri" w:hAnsi="Calibri"/>
          <w:b/>
        </w:rPr>
        <w:tab/>
      </w:r>
      <w:r w:rsidR="006E66A9">
        <w:rPr>
          <w:rFonts w:ascii="Calibri" w:hAnsi="Calibri"/>
          <w:b/>
        </w:rPr>
        <w:tab/>
      </w:r>
      <w:r w:rsidR="006E66A9">
        <w:rPr>
          <w:rFonts w:ascii="Calibri" w:hAnsi="Calibri"/>
          <w:b/>
        </w:rPr>
        <w:tab/>
      </w:r>
      <w:r w:rsidR="006E66A9">
        <w:rPr>
          <w:rFonts w:ascii="Calibri" w:hAnsi="Calibri"/>
          <w:b/>
        </w:rPr>
        <w:tab/>
      </w:r>
      <w:r w:rsidR="006E66A9" w:rsidRPr="003E447C">
        <w:rPr>
          <w:rFonts w:ascii="Calibri" w:hAnsi="Calibri"/>
          <w:b/>
        </w:rPr>
        <w:t>Malik: 1</w:t>
      </w:r>
      <w:r w:rsidR="006E66A9">
        <w:rPr>
          <w:rFonts w:ascii="Calibri" w:hAnsi="Calibri"/>
          <w:b/>
        </w:rPr>
        <w:t>5</w:t>
      </w:r>
    </w:p>
    <w:p w14:paraId="2FCB0AC7" w14:textId="77777777" w:rsidR="00DB2B88" w:rsidRPr="003E447C" w:rsidRDefault="00DB2B88">
      <w:pPr>
        <w:ind w:left="720" w:hanging="720"/>
        <w:rPr>
          <w:rFonts w:ascii="Calibri" w:hAnsi="Calibri"/>
        </w:rPr>
      </w:pPr>
    </w:p>
    <w:p w14:paraId="3D8F2B21" w14:textId="56D073C4" w:rsidR="006E66A9" w:rsidRPr="00A4054B" w:rsidRDefault="006E66A9" w:rsidP="00A4054B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 xml:space="preserve">The Nature of Recursion, Tracing a Recursive Function, </w:t>
      </w:r>
    </w:p>
    <w:p w14:paraId="4C78EFF4" w14:textId="77777777" w:rsidR="006E66A9" w:rsidRPr="00A4054B" w:rsidRDefault="006E66A9" w:rsidP="00A4054B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>Recursive Mathematical Functions, Recursive Functions with Array Arguments</w:t>
      </w:r>
      <w:r w:rsidRPr="00A4054B">
        <w:rPr>
          <w:rFonts w:eastAsia="Times New Roman"/>
          <w:sz w:val="24"/>
          <w:szCs w:val="20"/>
        </w:rPr>
        <w:tab/>
      </w:r>
    </w:p>
    <w:p w14:paraId="7468FBD2" w14:textId="6DBFF1D7" w:rsidR="006E66A9" w:rsidRPr="00A4054B" w:rsidRDefault="006E66A9" w:rsidP="00A4054B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>Work through examples of recursion in class</w:t>
      </w:r>
    </w:p>
    <w:p w14:paraId="2528FF6F" w14:textId="45179C81" w:rsidR="002D082C" w:rsidRPr="00A4054B" w:rsidRDefault="006E66A9" w:rsidP="00A4054B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>Problem solving with Recursion</w:t>
      </w:r>
      <w:r w:rsidR="002D082C" w:rsidRPr="00A4054B">
        <w:rPr>
          <w:rFonts w:eastAsia="Times New Roman"/>
          <w:sz w:val="24"/>
          <w:szCs w:val="20"/>
        </w:rPr>
        <w:tab/>
      </w:r>
      <w:r w:rsidR="002D082C" w:rsidRPr="00A4054B">
        <w:rPr>
          <w:rFonts w:eastAsia="Times New Roman"/>
          <w:sz w:val="24"/>
          <w:szCs w:val="20"/>
        </w:rPr>
        <w:tab/>
      </w:r>
      <w:r w:rsidR="002D082C" w:rsidRPr="00A4054B">
        <w:rPr>
          <w:rFonts w:eastAsia="Times New Roman"/>
          <w:sz w:val="24"/>
          <w:szCs w:val="20"/>
        </w:rPr>
        <w:tab/>
      </w:r>
      <w:r w:rsidR="002D082C" w:rsidRPr="00A4054B">
        <w:rPr>
          <w:rFonts w:eastAsia="Times New Roman"/>
          <w:sz w:val="24"/>
          <w:szCs w:val="20"/>
        </w:rPr>
        <w:tab/>
        <w:t xml:space="preserve"> </w:t>
      </w:r>
    </w:p>
    <w:p w14:paraId="43DA9847" w14:textId="0EB6942E" w:rsidR="002D082C" w:rsidRPr="00A4054B" w:rsidRDefault="002D082C" w:rsidP="00A4054B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>Demonstration: Recursion and LLL</w:t>
      </w:r>
    </w:p>
    <w:p w14:paraId="2E61B8DE" w14:textId="09B4E90B" w:rsidR="00127D8D" w:rsidRDefault="002D082C" w:rsidP="00A4054B">
      <w:pPr>
        <w:pStyle w:val="ListParagraph"/>
        <w:numPr>
          <w:ilvl w:val="0"/>
          <w:numId w:val="4"/>
        </w:numPr>
        <w:rPr>
          <w:rFonts w:eastAsia="Times New Roman"/>
          <w:sz w:val="24"/>
          <w:szCs w:val="20"/>
        </w:rPr>
      </w:pPr>
      <w:r w:rsidRPr="00A4054B">
        <w:rPr>
          <w:rFonts w:eastAsia="Times New Roman"/>
          <w:sz w:val="24"/>
          <w:szCs w:val="20"/>
        </w:rPr>
        <w:t>Explore writing recursive functions</w:t>
      </w:r>
    </w:p>
    <w:p w14:paraId="7C5D0DC1" w14:textId="7ADAE3B9" w:rsidR="00945F0F" w:rsidRPr="00945F0F" w:rsidRDefault="00945F0F" w:rsidP="00945F0F">
      <w:r>
        <w:t>&lt;WILL PROBABLY START TO LOOK AT OTHER ABSTRACT DATA TYPES – Trees, Stacks and Queues&gt;</w:t>
      </w:r>
    </w:p>
    <w:p w14:paraId="195C7DD6" w14:textId="3A142635" w:rsidR="00CA07CF" w:rsidRPr="00A4054B" w:rsidRDefault="00CA07CF" w:rsidP="00A4054B">
      <w:pPr>
        <w:pStyle w:val="ListParagraph"/>
        <w:ind w:left="0"/>
        <w:rPr>
          <w:b/>
        </w:rPr>
      </w:pPr>
    </w:p>
    <w:p w14:paraId="03C25A61" w14:textId="77777777" w:rsidR="00B114AA" w:rsidRDefault="00B114AA" w:rsidP="00127D8D">
      <w:pPr>
        <w:pStyle w:val="ListParagraph"/>
        <w:ind w:left="0"/>
        <w:rPr>
          <w:rFonts w:cs="Calibri"/>
          <w:b/>
          <w:sz w:val="24"/>
          <w:szCs w:val="24"/>
        </w:rPr>
      </w:pPr>
    </w:p>
    <w:p w14:paraId="6AA4E2F5" w14:textId="6A6A3338" w:rsidR="001864F4" w:rsidRDefault="001864F4" w:rsidP="003570EC">
      <w:pPr>
        <w:pStyle w:val="ListParagraph"/>
        <w:ind w:left="0"/>
        <w:outlineLvl w:val="0"/>
        <w:rPr>
          <w:b/>
        </w:rPr>
      </w:pPr>
      <w:r>
        <w:rPr>
          <w:rFonts w:cs="Calibri"/>
        </w:rPr>
        <w:br w:type="page"/>
      </w:r>
      <w:r w:rsidRPr="003E447C">
        <w:rPr>
          <w:b/>
          <w:sz w:val="32"/>
          <w:szCs w:val="32"/>
        </w:rPr>
        <w:lastRenderedPageBreak/>
        <w:t>WEEK #</w:t>
      </w:r>
      <w:r w:rsidR="00A4054B">
        <w:rPr>
          <w:b/>
          <w:sz w:val="32"/>
          <w:szCs w:val="32"/>
        </w:rPr>
        <w:t>8</w:t>
      </w:r>
      <w:r w:rsidRPr="00D87482">
        <w:rPr>
          <w:b/>
          <w:sz w:val="32"/>
          <w:szCs w:val="32"/>
        </w:rPr>
        <w:t xml:space="preserve">: </w:t>
      </w:r>
      <w:r w:rsidR="003E58DD">
        <w:rPr>
          <w:b/>
          <w:sz w:val="32"/>
          <w:szCs w:val="32"/>
        </w:rPr>
        <w:t>Advanced Pointers</w:t>
      </w:r>
      <w:r w:rsidRPr="003E447C">
        <w:tab/>
      </w:r>
      <w:r w:rsidRPr="003E447C">
        <w:rPr>
          <w:b/>
        </w:rPr>
        <w:t xml:space="preserve"> </w:t>
      </w:r>
    </w:p>
    <w:p w14:paraId="405DCC90" w14:textId="77777777" w:rsidR="003E58DD" w:rsidRDefault="003E58DD" w:rsidP="001864F4">
      <w:pPr>
        <w:pStyle w:val="ListParagraph"/>
        <w:ind w:left="0"/>
        <w:rPr>
          <w:b/>
        </w:rPr>
      </w:pPr>
    </w:p>
    <w:p w14:paraId="0A7B246F" w14:textId="15482B48" w:rsidR="001864F4" w:rsidRPr="00A4054B" w:rsidRDefault="001864F4" w:rsidP="001864F4">
      <w:pPr>
        <w:ind w:right="-540"/>
        <w:rPr>
          <w:rFonts w:ascii="Calibri" w:hAnsi="Calibri"/>
          <w:b/>
          <w:u w:val="single"/>
        </w:rPr>
      </w:pPr>
      <w:r w:rsidRPr="003E447C">
        <w:rPr>
          <w:rFonts w:ascii="Calibri" w:hAnsi="Calibri"/>
          <w:b/>
          <w:u w:val="single"/>
        </w:rPr>
        <w:t>Date:</w:t>
      </w:r>
      <w:r w:rsidRPr="003E447C"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3E447C">
        <w:rPr>
          <w:rFonts w:ascii="Calibri" w:hAnsi="Calibri"/>
          <w:b/>
          <w:u w:val="single"/>
        </w:rPr>
        <w:t>Topic:</w:t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</w:rPr>
        <w:tab/>
      </w:r>
      <w:r w:rsidRPr="003E447C">
        <w:rPr>
          <w:rFonts w:ascii="Calibri" w:hAnsi="Calibri"/>
          <w:b/>
          <w:u w:val="single"/>
        </w:rPr>
        <w:t>Reading/Projects:</w:t>
      </w:r>
    </w:p>
    <w:p w14:paraId="52DB4BF7" w14:textId="3D0AB64E" w:rsidR="001864F4" w:rsidRPr="003E447C" w:rsidRDefault="00945F0F" w:rsidP="001864F4">
      <w:pPr>
        <w:ind w:right="-540"/>
        <w:rPr>
          <w:rFonts w:ascii="Calibri" w:hAnsi="Calibri"/>
          <w:b/>
        </w:rPr>
      </w:pPr>
      <w:r>
        <w:rPr>
          <w:rFonts w:ascii="Calibri" w:hAnsi="Calibri"/>
          <w:b/>
        </w:rPr>
        <w:t>WK8</w:t>
      </w:r>
      <w:r w:rsidR="001864F4" w:rsidRPr="003E447C">
        <w:rPr>
          <w:rFonts w:ascii="Calibri" w:hAnsi="Calibri"/>
          <w:b/>
        </w:rPr>
        <w:tab/>
        <w:t xml:space="preserve"> Topic #6 Arrays with Structured Elements</w:t>
      </w:r>
      <w:r w:rsidR="001864F4" w:rsidRPr="003E447C">
        <w:rPr>
          <w:rFonts w:ascii="Calibri" w:hAnsi="Calibri"/>
          <w:b/>
        </w:rPr>
        <w:tab/>
      </w:r>
      <w:r w:rsidR="001864F4" w:rsidRPr="003E447C">
        <w:rPr>
          <w:rFonts w:ascii="Calibri" w:hAnsi="Calibri"/>
          <w:b/>
        </w:rPr>
        <w:tab/>
      </w:r>
      <w:r w:rsidR="001864F4" w:rsidRPr="003E447C">
        <w:rPr>
          <w:rFonts w:ascii="Calibri" w:hAnsi="Calibri"/>
          <w:b/>
        </w:rPr>
        <w:tab/>
        <w:t xml:space="preserve">Malik: </w:t>
      </w:r>
      <w:r w:rsidR="001864F4">
        <w:rPr>
          <w:rFonts w:ascii="Calibri" w:hAnsi="Calibri"/>
          <w:b/>
        </w:rPr>
        <w:t>8</w:t>
      </w:r>
    </w:p>
    <w:p w14:paraId="2AEB8566" w14:textId="5F00A57A" w:rsidR="001864F4" w:rsidRPr="003E447C" w:rsidRDefault="001864F4" w:rsidP="001864F4">
      <w:pPr>
        <w:ind w:right="-540" w:firstLine="720"/>
        <w:rPr>
          <w:rFonts w:ascii="Calibri" w:hAnsi="Calibri"/>
          <w:b/>
        </w:rPr>
      </w:pPr>
      <w:r w:rsidRPr="003E447C">
        <w:rPr>
          <w:rFonts w:ascii="Calibri" w:hAnsi="Calibri"/>
        </w:rPr>
        <w:t xml:space="preserve">Arrays of Arrays: Multidimensional Arrays, </w:t>
      </w:r>
      <w:r w:rsidRPr="003E447C">
        <w:rPr>
          <w:rFonts w:ascii="Calibri" w:hAnsi="Calibri"/>
        </w:rPr>
        <w:tab/>
      </w:r>
      <w:r w:rsidRPr="003E447C">
        <w:rPr>
          <w:rFonts w:ascii="Calibri" w:hAnsi="Calibri"/>
        </w:rPr>
        <w:tab/>
        <w:t xml:space="preserve"> </w:t>
      </w:r>
    </w:p>
    <w:p w14:paraId="24A5EDCA" w14:textId="77777777" w:rsidR="001864F4" w:rsidRPr="003E447C" w:rsidRDefault="001864F4" w:rsidP="001864F4">
      <w:pPr>
        <w:ind w:left="720" w:right="-540"/>
        <w:rPr>
          <w:rFonts w:ascii="Calibri" w:hAnsi="Calibri"/>
        </w:rPr>
      </w:pPr>
      <w:r w:rsidRPr="003E447C">
        <w:rPr>
          <w:rFonts w:ascii="Calibri" w:hAnsi="Calibri"/>
        </w:rPr>
        <w:t>Creating Arrays of Arrays, Arrays of Structs, and Arrays of Class Elements.</w:t>
      </w:r>
    </w:p>
    <w:p w14:paraId="39657227" w14:textId="77777777" w:rsidR="001864F4" w:rsidRDefault="001864F4" w:rsidP="001864F4">
      <w:pPr>
        <w:ind w:right="-540"/>
        <w:rPr>
          <w:rFonts w:ascii="Calibri" w:hAnsi="Calibri"/>
        </w:rPr>
      </w:pPr>
    </w:p>
    <w:p w14:paraId="795694FA" w14:textId="77777777" w:rsidR="00945F0F" w:rsidRDefault="00945F0F" w:rsidP="00A4054B">
      <w:pPr>
        <w:ind w:right="-540"/>
        <w:rPr>
          <w:rFonts w:ascii="Calibri" w:hAnsi="Calibri"/>
          <w:b/>
        </w:rPr>
      </w:pPr>
    </w:p>
    <w:p w14:paraId="16F4BF60" w14:textId="77777777" w:rsidR="00945F0F" w:rsidRDefault="00945F0F" w:rsidP="00A4054B">
      <w:pPr>
        <w:ind w:right="-540"/>
        <w:rPr>
          <w:rFonts w:ascii="Calibri" w:hAnsi="Calibri"/>
          <w:b/>
        </w:rPr>
      </w:pPr>
    </w:p>
    <w:p w14:paraId="465E79E0" w14:textId="4CBC08A7" w:rsidR="00945F0F" w:rsidRDefault="00945F0F" w:rsidP="00945F0F">
      <w:pPr>
        <w:pStyle w:val="ListParagraph"/>
        <w:ind w:left="0"/>
        <w:outlineLvl w:val="0"/>
        <w:rPr>
          <w:b/>
        </w:rPr>
      </w:pPr>
      <w:r w:rsidRPr="003E447C">
        <w:rPr>
          <w:b/>
          <w:sz w:val="32"/>
          <w:szCs w:val="32"/>
        </w:rPr>
        <w:t>WEEK #</w:t>
      </w:r>
      <w:r>
        <w:rPr>
          <w:b/>
          <w:sz w:val="32"/>
          <w:szCs w:val="32"/>
        </w:rPr>
        <w:t>9</w:t>
      </w:r>
      <w:r w:rsidRPr="00D87482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Object Oriented Programming</w:t>
      </w:r>
    </w:p>
    <w:p w14:paraId="31766277" w14:textId="77777777" w:rsidR="00945F0F" w:rsidRDefault="00945F0F" w:rsidP="00945F0F">
      <w:pPr>
        <w:pStyle w:val="ListParagraph"/>
        <w:ind w:left="0"/>
        <w:rPr>
          <w:b/>
        </w:rPr>
      </w:pPr>
    </w:p>
    <w:p w14:paraId="7F06C003" w14:textId="6B3AA7A1" w:rsidR="001864F4" w:rsidRDefault="00945F0F" w:rsidP="003E58DD">
      <w:pPr>
        <w:ind w:left="720"/>
        <w:rPr>
          <w:rFonts w:ascii="Calibri" w:hAnsi="Calibri"/>
        </w:rPr>
      </w:pPr>
      <w:r>
        <w:rPr>
          <w:rFonts w:ascii="Calibri" w:hAnsi="Calibri"/>
          <w:b/>
          <w:u w:val="single"/>
        </w:rPr>
        <w:t>TBD</w:t>
      </w:r>
    </w:p>
    <w:p w14:paraId="094EA6B8" w14:textId="77777777" w:rsidR="001864F4" w:rsidRDefault="001864F4" w:rsidP="001864F4">
      <w:pPr>
        <w:pStyle w:val="ListParagraph"/>
        <w:ind w:left="0"/>
        <w:rPr>
          <w:rFonts w:cs="Calibri"/>
          <w:b/>
          <w:sz w:val="24"/>
          <w:szCs w:val="24"/>
        </w:rPr>
      </w:pPr>
    </w:p>
    <w:p w14:paraId="706BA23C" w14:textId="77777777" w:rsidR="001864F4" w:rsidRPr="00A4054B" w:rsidRDefault="001864F4" w:rsidP="00A4054B">
      <w:pPr>
        <w:rPr>
          <w:rFonts w:cs="Calibri"/>
        </w:rPr>
      </w:pPr>
    </w:p>
    <w:p w14:paraId="6E5BAD5F" w14:textId="77777777" w:rsidR="001864F4" w:rsidRDefault="001864F4" w:rsidP="00016BD8">
      <w:pPr>
        <w:pStyle w:val="ListParagraph"/>
        <w:ind w:left="0"/>
        <w:rPr>
          <w:b/>
          <w:sz w:val="32"/>
          <w:szCs w:val="32"/>
        </w:rPr>
      </w:pPr>
    </w:p>
    <w:p w14:paraId="77C17A8C" w14:textId="77777777" w:rsidR="00D87482" w:rsidRDefault="00D87482" w:rsidP="00016BD8">
      <w:pPr>
        <w:pStyle w:val="ListParagraph"/>
        <w:ind w:left="0"/>
        <w:rPr>
          <w:b/>
          <w:sz w:val="32"/>
          <w:szCs w:val="32"/>
        </w:rPr>
      </w:pPr>
    </w:p>
    <w:p w14:paraId="25E643E4" w14:textId="1363D901" w:rsidR="00E01ECA" w:rsidRDefault="00E01ECA" w:rsidP="00016BD8">
      <w:pPr>
        <w:pStyle w:val="ListParagraph"/>
        <w:ind w:left="0"/>
        <w:rPr>
          <w:b/>
          <w:sz w:val="32"/>
          <w:szCs w:val="32"/>
        </w:rPr>
      </w:pPr>
    </w:p>
    <w:p w14:paraId="7888AADD" w14:textId="77777777" w:rsidR="00CA07CF" w:rsidRDefault="00CA07CF" w:rsidP="00016BD8">
      <w:pPr>
        <w:pStyle w:val="ListParagraph"/>
        <w:ind w:left="0"/>
        <w:rPr>
          <w:b/>
          <w:sz w:val="32"/>
          <w:szCs w:val="32"/>
        </w:rPr>
      </w:pPr>
    </w:p>
    <w:sectPr w:rsidR="00CA07CF" w:rsidSect="000D6D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63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9F3B7" w14:textId="77777777" w:rsidR="006E0016" w:rsidRDefault="006E0016">
      <w:r>
        <w:separator/>
      </w:r>
    </w:p>
  </w:endnote>
  <w:endnote w:type="continuationSeparator" w:id="0">
    <w:p w14:paraId="185ABD2F" w14:textId="77777777" w:rsidR="006E0016" w:rsidRDefault="006E0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mbria">
    <w:panose1 w:val="020B060402020202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0DEF3" w14:textId="77777777" w:rsidR="00945F0F" w:rsidRDefault="00945F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C0CD1" w14:textId="0A3328AA" w:rsidR="00695FC6" w:rsidRDefault="00945F0F">
    <w:pPr>
      <w:pStyle w:val="Footer"/>
      <w:widowControl w:val="0"/>
      <w:rPr>
        <w:sz w:val="18"/>
      </w:rPr>
    </w:pPr>
    <w:r>
      <w:rPr>
        <w:sz w:val="18"/>
      </w:rPr>
      <w:t>New Beginning Practical</w:t>
    </w:r>
    <w:r w:rsidR="00695FC6">
      <w:rPr>
        <w:sz w:val="18"/>
      </w:rPr>
      <w:t xml:space="preserve"> </w:t>
    </w:r>
    <w:r w:rsidR="00695FC6">
      <w:rPr>
        <w:sz w:val="18"/>
      </w:rPr>
      <w:tab/>
    </w:r>
    <w:r>
      <w:rPr>
        <w:sz w:val="18"/>
      </w:rPr>
      <w:t>Summer</w:t>
    </w:r>
    <w:r w:rsidR="0004465E">
      <w:rPr>
        <w:sz w:val="18"/>
      </w:rPr>
      <w:t xml:space="preserve"> 2018</w:t>
    </w:r>
    <w:r w:rsidR="00695FC6">
      <w:rPr>
        <w:sz w:val="18"/>
      </w:rPr>
      <w:tab/>
      <w:t>Outline</w:t>
    </w:r>
  </w:p>
  <w:p w14:paraId="0E657B45" w14:textId="1FE095B2" w:rsidR="00695FC6" w:rsidRDefault="00BD123B">
    <w:pPr>
      <w:pStyle w:val="Footer"/>
      <w:widowControl w:val="0"/>
      <w:rPr>
        <w:sz w:val="18"/>
      </w:rPr>
    </w:pPr>
    <w:r>
      <w:rPr>
        <w:b/>
        <w:sz w:val="18"/>
      </w:rPr>
      <w:t>Graalum</w:t>
    </w:r>
    <w:r w:rsidR="00695FC6">
      <w:rPr>
        <w:b/>
        <w:sz w:val="18"/>
      </w:rPr>
      <w:tab/>
    </w:r>
    <w:r w:rsidR="00695FC6">
      <w:rPr>
        <w:b/>
        <w:sz w:val="18"/>
      </w:rPr>
      <w:tab/>
    </w:r>
    <w:bookmarkStart w:id="0" w:name="_GoBack"/>
    <w:bookmarkEnd w:id="0"/>
    <w:r w:rsidR="00695FC6">
      <w:rPr>
        <w:b/>
        <w:sz w:val="18"/>
      </w:rPr>
      <w:t>(Malik)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0BAFB" w14:textId="77777777" w:rsidR="00945F0F" w:rsidRDefault="00945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8439B" w14:textId="77777777" w:rsidR="006E0016" w:rsidRDefault="006E0016">
      <w:r>
        <w:separator/>
      </w:r>
    </w:p>
  </w:footnote>
  <w:footnote w:type="continuationSeparator" w:id="0">
    <w:p w14:paraId="1060D26C" w14:textId="77777777" w:rsidR="006E0016" w:rsidRDefault="006E0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DED24" w14:textId="77777777" w:rsidR="00945F0F" w:rsidRDefault="00945F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96D27" w14:textId="77777777" w:rsidR="00945F0F" w:rsidRDefault="00945F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B8035" w14:textId="77777777" w:rsidR="00945F0F" w:rsidRDefault="00945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03C7F"/>
    <w:multiLevelType w:val="hybridMultilevel"/>
    <w:tmpl w:val="2B581C6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3740AB2"/>
    <w:multiLevelType w:val="hybridMultilevel"/>
    <w:tmpl w:val="2612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2734A"/>
    <w:multiLevelType w:val="hybridMultilevel"/>
    <w:tmpl w:val="566A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54905"/>
    <w:multiLevelType w:val="hybridMultilevel"/>
    <w:tmpl w:val="0BEA7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66F0F"/>
    <w:multiLevelType w:val="hybridMultilevel"/>
    <w:tmpl w:val="D2C8CA3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28160594"/>
    <w:multiLevelType w:val="hybridMultilevel"/>
    <w:tmpl w:val="6D48C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33115"/>
    <w:multiLevelType w:val="hybridMultilevel"/>
    <w:tmpl w:val="015C9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D11910"/>
    <w:multiLevelType w:val="hybridMultilevel"/>
    <w:tmpl w:val="61A0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1005E"/>
    <w:multiLevelType w:val="hybridMultilevel"/>
    <w:tmpl w:val="949CA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95C48BE">
      <w:numFmt w:val="bullet"/>
      <w:lvlText w:val="–"/>
      <w:lvlJc w:val="left"/>
      <w:pPr>
        <w:ind w:left="4320" w:hanging="360"/>
      </w:pPr>
      <w:rPr>
        <w:rFonts w:ascii="Times" w:eastAsia="Times New Roman" w:hAnsi="Times" w:cs="Times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9D5D3A"/>
    <w:multiLevelType w:val="hybridMultilevel"/>
    <w:tmpl w:val="3AC6067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95C48BE">
      <w:numFmt w:val="bullet"/>
      <w:lvlText w:val="–"/>
      <w:lvlJc w:val="left"/>
      <w:pPr>
        <w:ind w:left="4320" w:hanging="360"/>
      </w:pPr>
      <w:rPr>
        <w:rFonts w:ascii="Times" w:eastAsia="Times New Roman" w:hAnsi="Times" w:cs="Times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837ED1"/>
    <w:multiLevelType w:val="hybridMultilevel"/>
    <w:tmpl w:val="D3C6D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B1F21"/>
    <w:multiLevelType w:val="hybridMultilevel"/>
    <w:tmpl w:val="DAD00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F40B56"/>
    <w:multiLevelType w:val="hybridMultilevel"/>
    <w:tmpl w:val="1FCAC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9E64A6"/>
    <w:multiLevelType w:val="hybridMultilevel"/>
    <w:tmpl w:val="EF98420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53EC4250"/>
    <w:multiLevelType w:val="hybridMultilevel"/>
    <w:tmpl w:val="57E0A5D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73675"/>
    <w:multiLevelType w:val="hybridMultilevel"/>
    <w:tmpl w:val="92C4CF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EA0629C"/>
    <w:multiLevelType w:val="hybridMultilevel"/>
    <w:tmpl w:val="95987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482D68"/>
    <w:multiLevelType w:val="hybridMultilevel"/>
    <w:tmpl w:val="102E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D34F78"/>
    <w:multiLevelType w:val="hybridMultilevel"/>
    <w:tmpl w:val="0F30E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521B1"/>
    <w:multiLevelType w:val="hybridMultilevel"/>
    <w:tmpl w:val="62F2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466BC2"/>
    <w:multiLevelType w:val="hybridMultilevel"/>
    <w:tmpl w:val="5D04EDE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 w15:restartNumberingAfterBreak="0">
    <w:nsid w:val="79B27682"/>
    <w:multiLevelType w:val="hybridMultilevel"/>
    <w:tmpl w:val="33F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15"/>
  </w:num>
  <w:num w:numId="6">
    <w:abstractNumId w:val="15"/>
  </w:num>
  <w:num w:numId="7">
    <w:abstractNumId w:val="11"/>
  </w:num>
  <w:num w:numId="8">
    <w:abstractNumId w:val="11"/>
  </w:num>
  <w:num w:numId="9">
    <w:abstractNumId w:val="6"/>
  </w:num>
  <w:num w:numId="10">
    <w:abstractNumId w:val="6"/>
  </w:num>
  <w:num w:numId="11">
    <w:abstractNumId w:val="18"/>
  </w:num>
  <w:num w:numId="12">
    <w:abstractNumId w:val="4"/>
  </w:num>
  <w:num w:numId="13">
    <w:abstractNumId w:val="13"/>
  </w:num>
  <w:num w:numId="14">
    <w:abstractNumId w:val="20"/>
  </w:num>
  <w:num w:numId="15">
    <w:abstractNumId w:val="10"/>
  </w:num>
  <w:num w:numId="16">
    <w:abstractNumId w:val="14"/>
  </w:num>
  <w:num w:numId="17">
    <w:abstractNumId w:val="2"/>
  </w:num>
  <w:num w:numId="18">
    <w:abstractNumId w:val="0"/>
  </w:num>
  <w:num w:numId="19">
    <w:abstractNumId w:val="5"/>
  </w:num>
  <w:num w:numId="20">
    <w:abstractNumId w:val="3"/>
  </w:num>
  <w:num w:numId="21">
    <w:abstractNumId w:val="12"/>
  </w:num>
  <w:num w:numId="22">
    <w:abstractNumId w:val="1"/>
  </w:num>
  <w:num w:numId="23">
    <w:abstractNumId w:val="17"/>
  </w:num>
  <w:num w:numId="24">
    <w:abstractNumId w:val="19"/>
  </w:num>
  <w:num w:numId="25">
    <w:abstractNumId w:val="16"/>
  </w:num>
  <w:num w:numId="26">
    <w:abstractNumId w:val="21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7"/>
  <w:activeWritingStyle w:appName="MSWord" w:lang="en-US" w:vendorID="5" w:dllVersion="2" w:checkStyle="1"/>
  <w:proofState w:spelling="clean"/>
  <w:attachedTemplate r:id="rId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60"/>
    <w:rsid w:val="0001478B"/>
    <w:rsid w:val="000168B4"/>
    <w:rsid w:val="00016BD8"/>
    <w:rsid w:val="00026365"/>
    <w:rsid w:val="00035573"/>
    <w:rsid w:val="0004465E"/>
    <w:rsid w:val="0008770F"/>
    <w:rsid w:val="000B4742"/>
    <w:rsid w:val="000B6D44"/>
    <w:rsid w:val="000D6DEE"/>
    <w:rsid w:val="00121594"/>
    <w:rsid w:val="0012385E"/>
    <w:rsid w:val="00127D8D"/>
    <w:rsid w:val="0013298B"/>
    <w:rsid w:val="00181455"/>
    <w:rsid w:val="001864F4"/>
    <w:rsid w:val="001949C5"/>
    <w:rsid w:val="001F6F11"/>
    <w:rsid w:val="00215FBB"/>
    <w:rsid w:val="0021649E"/>
    <w:rsid w:val="00227FEF"/>
    <w:rsid w:val="002769AD"/>
    <w:rsid w:val="00282321"/>
    <w:rsid w:val="002D082C"/>
    <w:rsid w:val="002D53CC"/>
    <w:rsid w:val="002E2106"/>
    <w:rsid w:val="002F10A3"/>
    <w:rsid w:val="002F66FC"/>
    <w:rsid w:val="00313322"/>
    <w:rsid w:val="003167B0"/>
    <w:rsid w:val="00336F29"/>
    <w:rsid w:val="003570EC"/>
    <w:rsid w:val="00366A50"/>
    <w:rsid w:val="00377A08"/>
    <w:rsid w:val="00385113"/>
    <w:rsid w:val="003E447C"/>
    <w:rsid w:val="003E58DD"/>
    <w:rsid w:val="003E6BA0"/>
    <w:rsid w:val="003F4ADC"/>
    <w:rsid w:val="004320D8"/>
    <w:rsid w:val="00446677"/>
    <w:rsid w:val="00466999"/>
    <w:rsid w:val="004936ED"/>
    <w:rsid w:val="004B4433"/>
    <w:rsid w:val="004B7360"/>
    <w:rsid w:val="004C22B5"/>
    <w:rsid w:val="004C402E"/>
    <w:rsid w:val="004F0975"/>
    <w:rsid w:val="00515AD7"/>
    <w:rsid w:val="00524850"/>
    <w:rsid w:val="00581326"/>
    <w:rsid w:val="005979F1"/>
    <w:rsid w:val="005F6D0D"/>
    <w:rsid w:val="00637DAF"/>
    <w:rsid w:val="00653D66"/>
    <w:rsid w:val="00662520"/>
    <w:rsid w:val="00665D99"/>
    <w:rsid w:val="0066780D"/>
    <w:rsid w:val="006704C7"/>
    <w:rsid w:val="006801DD"/>
    <w:rsid w:val="006835B4"/>
    <w:rsid w:val="00685BE9"/>
    <w:rsid w:val="00690414"/>
    <w:rsid w:val="00695FC6"/>
    <w:rsid w:val="006A75E6"/>
    <w:rsid w:val="006B2695"/>
    <w:rsid w:val="006B36B7"/>
    <w:rsid w:val="006E0016"/>
    <w:rsid w:val="006E4FCB"/>
    <w:rsid w:val="006E66A9"/>
    <w:rsid w:val="0070035A"/>
    <w:rsid w:val="00740760"/>
    <w:rsid w:val="0075162C"/>
    <w:rsid w:val="0076072D"/>
    <w:rsid w:val="007610E6"/>
    <w:rsid w:val="00766717"/>
    <w:rsid w:val="00784F34"/>
    <w:rsid w:val="007865D6"/>
    <w:rsid w:val="007A412B"/>
    <w:rsid w:val="007B6C02"/>
    <w:rsid w:val="007E67A7"/>
    <w:rsid w:val="007F1624"/>
    <w:rsid w:val="007F77DD"/>
    <w:rsid w:val="00837BE7"/>
    <w:rsid w:val="00857747"/>
    <w:rsid w:val="008A4FFE"/>
    <w:rsid w:val="008C79A1"/>
    <w:rsid w:val="008D49A9"/>
    <w:rsid w:val="008D4F37"/>
    <w:rsid w:val="008D78FC"/>
    <w:rsid w:val="008E2618"/>
    <w:rsid w:val="009075EA"/>
    <w:rsid w:val="00926D87"/>
    <w:rsid w:val="00945F0F"/>
    <w:rsid w:val="0094610F"/>
    <w:rsid w:val="00957070"/>
    <w:rsid w:val="009621F7"/>
    <w:rsid w:val="00970B10"/>
    <w:rsid w:val="009733CC"/>
    <w:rsid w:val="00974250"/>
    <w:rsid w:val="00981848"/>
    <w:rsid w:val="00986F06"/>
    <w:rsid w:val="009A201D"/>
    <w:rsid w:val="009C03BC"/>
    <w:rsid w:val="009C08B5"/>
    <w:rsid w:val="009D6A07"/>
    <w:rsid w:val="009E03F7"/>
    <w:rsid w:val="00A10665"/>
    <w:rsid w:val="00A2503A"/>
    <w:rsid w:val="00A4054B"/>
    <w:rsid w:val="00A54C3A"/>
    <w:rsid w:val="00A61A11"/>
    <w:rsid w:val="00AA372C"/>
    <w:rsid w:val="00AB6137"/>
    <w:rsid w:val="00B114AA"/>
    <w:rsid w:val="00B303CB"/>
    <w:rsid w:val="00B71032"/>
    <w:rsid w:val="00B71D2C"/>
    <w:rsid w:val="00BA7B9B"/>
    <w:rsid w:val="00BD123B"/>
    <w:rsid w:val="00BF4331"/>
    <w:rsid w:val="00C223BB"/>
    <w:rsid w:val="00C2645E"/>
    <w:rsid w:val="00C265B9"/>
    <w:rsid w:val="00C30D5B"/>
    <w:rsid w:val="00C400CE"/>
    <w:rsid w:val="00C70FCB"/>
    <w:rsid w:val="00C7542B"/>
    <w:rsid w:val="00C94A47"/>
    <w:rsid w:val="00CA07CF"/>
    <w:rsid w:val="00CB37AD"/>
    <w:rsid w:val="00CB761E"/>
    <w:rsid w:val="00D85DEC"/>
    <w:rsid w:val="00D87482"/>
    <w:rsid w:val="00DB29B3"/>
    <w:rsid w:val="00DB2B88"/>
    <w:rsid w:val="00DF0625"/>
    <w:rsid w:val="00E01ECA"/>
    <w:rsid w:val="00E2079D"/>
    <w:rsid w:val="00E50282"/>
    <w:rsid w:val="00E54300"/>
    <w:rsid w:val="00E56862"/>
    <w:rsid w:val="00E67AF9"/>
    <w:rsid w:val="00E94DD4"/>
    <w:rsid w:val="00EA3552"/>
    <w:rsid w:val="00EB4787"/>
    <w:rsid w:val="00ED08D9"/>
    <w:rsid w:val="00EF50A5"/>
    <w:rsid w:val="00F12E87"/>
    <w:rsid w:val="00F22EA4"/>
    <w:rsid w:val="00FA00FB"/>
    <w:rsid w:val="00FA03F1"/>
    <w:rsid w:val="00FC1BD8"/>
    <w:rsid w:val="00FD6787"/>
    <w:rsid w:val="00FF3298"/>
    <w:rsid w:val="0AA62E24"/>
    <w:rsid w:val="7534C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0FA093"/>
  <w15:chartTrackingRefBased/>
  <w15:docId w15:val="{C77DFD6C-8ADE-49C8-891D-D88AEF45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ind w:left="720" w:right="-540"/>
      <w:outlineLvl w:val="0"/>
    </w:pPr>
    <w:rPr>
      <w:rFonts w:ascii="Palatino" w:hAnsi="Palatino"/>
      <w:b/>
    </w:rPr>
  </w:style>
  <w:style w:type="paragraph" w:styleId="Heading2">
    <w:name w:val="heading 2"/>
    <w:basedOn w:val="Normal"/>
    <w:next w:val="Normal"/>
    <w:link w:val="Heading2Char"/>
    <w:qFormat/>
    <w:pPr>
      <w:keepNext/>
      <w:ind w:right="-540"/>
      <w:outlineLvl w:val="1"/>
    </w:pPr>
    <w:rPr>
      <w:rFonts w:ascii="Palatino" w:hAnsi="Palatino"/>
      <w:b/>
    </w:rPr>
  </w:style>
  <w:style w:type="paragraph" w:styleId="Heading3">
    <w:name w:val="heading 3"/>
    <w:basedOn w:val="Normal"/>
    <w:next w:val="Normal"/>
    <w:link w:val="Heading3Char"/>
    <w:qFormat/>
    <w:pPr>
      <w:keepNext/>
      <w:ind w:left="72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ind w:left="720" w:right="-990"/>
      <w:outlineLvl w:val="3"/>
    </w:pPr>
    <w:rPr>
      <w:rFonts w:ascii="Palatino" w:hAnsi="Palatino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Pr>
      <w:rFonts w:ascii="Cambria" w:eastAsia="Times New Roman" w:hAnsi="Cambria" w:cs="Times New Roman"/>
      <w:b/>
      <w:bCs/>
      <w:color w:val="4F81BD"/>
      <w:sz w:val="24"/>
    </w:rPr>
  </w:style>
  <w:style w:type="character" w:customStyle="1" w:styleId="Heading4Char">
    <w:name w:val="Heading 4 Char"/>
    <w:link w:val="Heading4"/>
    <w:rPr>
      <w:rFonts w:ascii="Cambria" w:eastAsia="Times New Roman" w:hAnsi="Cambria" w:cs="Times New Roman"/>
      <w:b/>
      <w:bCs/>
      <w:i/>
      <w:iCs/>
      <w:color w:val="4F81BD"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Pr>
      <w:sz w:val="24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rFonts w:ascii="Palatino" w:hAnsi="Palatino"/>
    </w:rPr>
  </w:style>
  <w:style w:type="character" w:customStyle="1" w:styleId="FooterChar">
    <w:name w:val="Footer Char"/>
    <w:link w:val="Footer"/>
    <w:rPr>
      <w:sz w:val="24"/>
    </w:rPr>
  </w:style>
  <w:style w:type="paragraph" w:styleId="Title">
    <w:name w:val="Title"/>
    <w:basedOn w:val="Normal"/>
    <w:link w:val="TitleChar"/>
    <w:qFormat/>
    <w:pPr>
      <w:jc w:val="center"/>
    </w:pPr>
    <w:rPr>
      <w:rFonts w:ascii="Palatino" w:hAnsi="Palatino"/>
      <w:b/>
    </w:rPr>
  </w:style>
  <w:style w:type="character" w:customStyle="1" w:styleId="TitleChar">
    <w:name w:val="Title Char"/>
    <w:link w:val="Titl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pPr>
      <w:ind w:right="-540"/>
    </w:pPr>
    <w:rPr>
      <w:rFonts w:ascii="Palatino" w:hAnsi="Palatino"/>
    </w:rPr>
  </w:style>
  <w:style w:type="character" w:customStyle="1" w:styleId="BodyTextChar">
    <w:name w:val="Body Text Char"/>
    <w:link w:val="BodyText"/>
    <w:rPr>
      <w:sz w:val="24"/>
    </w:rPr>
  </w:style>
  <w:style w:type="paragraph" w:styleId="BodyText2">
    <w:name w:val="Body Text 2"/>
    <w:basedOn w:val="Normal"/>
    <w:link w:val="BodyText2Char"/>
    <w:pPr>
      <w:ind w:right="-540"/>
    </w:pPr>
    <w:rPr>
      <w:rFonts w:ascii="Palatino" w:hAnsi="Palatino"/>
      <w:b/>
    </w:rPr>
  </w:style>
  <w:style w:type="character" w:customStyle="1" w:styleId="BodyText2Char">
    <w:name w:val="Body Text 2 Char"/>
    <w:link w:val="BodyText2"/>
    <w:rPr>
      <w:sz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FootnoteReference">
    <w:name w:val="footnote reference"/>
    <w:rsid w:val="00A61A11"/>
    <w:rPr>
      <w:position w:val="6"/>
      <w:sz w:val="16"/>
    </w:rPr>
  </w:style>
  <w:style w:type="paragraph" w:styleId="FootnoteText">
    <w:name w:val="footnote text"/>
    <w:basedOn w:val="Normal"/>
    <w:link w:val="FootnoteTextChar"/>
    <w:rsid w:val="00A61A11"/>
    <w:rPr>
      <w:rFonts w:ascii="Palatino" w:hAnsi="Palatino"/>
      <w:sz w:val="20"/>
    </w:rPr>
  </w:style>
  <w:style w:type="character" w:customStyle="1" w:styleId="FootnoteTextChar">
    <w:name w:val="Footnote Text Char"/>
    <w:link w:val="FootnoteText"/>
    <w:rsid w:val="00A61A11"/>
    <w:rPr>
      <w:rFonts w:ascii="Palatino" w:hAnsi="Palati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arla_000\Documents\CS162%20Outline%20F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C:\Users\karla_000\Documents\CS162 Outline Fant</Template>
  <TotalTime>1</TotalTime>
  <Pages>4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</vt:lpstr>
    </vt:vector>
  </TitlesOfParts>
  <Company>PSU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</dc:title>
  <dc:subject/>
  <dc:creator>Karla Fant</dc:creator>
  <cp:keywords/>
  <cp:lastModifiedBy>Jason Graalum</cp:lastModifiedBy>
  <cp:revision>2</cp:revision>
  <cp:lastPrinted>2017-09-11T12:11:00Z</cp:lastPrinted>
  <dcterms:created xsi:type="dcterms:W3CDTF">2018-07-12T22:25:00Z</dcterms:created>
  <dcterms:modified xsi:type="dcterms:W3CDTF">2018-07-12T22:25:00Z</dcterms:modified>
</cp:coreProperties>
</file>